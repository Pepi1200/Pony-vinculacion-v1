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1284" w14:textId="7B8507C8" w:rsidR="00B32C17" w:rsidRPr="00951BBF" w:rsidRDefault="00B32C17" w:rsidP="00561E24">
      <w:pPr>
        <w:ind w:left="-142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51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SOLICITUD DE SERVIDORES SOCIALES – ASIGNACIÓN INTERNA</w:t>
      </w:r>
    </w:p>
    <w:p w14:paraId="7241208D" w14:textId="77777777" w:rsidR="00B32C17" w:rsidRPr="00951BBF" w:rsidRDefault="00B32C17" w:rsidP="00561E24">
      <w:pPr>
        <w:ind w:left="-142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51BB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Llenar una solicitud por cada programa de servicio social declarado</w:t>
      </w:r>
    </w:p>
    <w:tbl>
      <w:tblPr>
        <w:tblW w:w="146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99"/>
        <w:gridCol w:w="2330"/>
        <w:gridCol w:w="109"/>
        <w:gridCol w:w="2380"/>
        <w:gridCol w:w="1140"/>
        <w:gridCol w:w="3735"/>
      </w:tblGrid>
      <w:tr w:rsidR="00B32C17" w:rsidRPr="00951BBF" w14:paraId="431D1798" w14:textId="77777777" w:rsidTr="009D491E">
        <w:tc>
          <w:tcPr>
            <w:tcW w:w="7401" w:type="dxa"/>
            <w:gridSpan w:val="4"/>
          </w:tcPr>
          <w:p w14:paraId="478AAFD1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Nombre de la Unidad Administrativa (Departamento/División/Centro/Subdirección):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(1)</w:t>
            </w:r>
          </w:p>
          <w:p w14:paraId="2E87C2AA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943B027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5" w:type="dxa"/>
            <w:gridSpan w:val="3"/>
          </w:tcPr>
          <w:p w14:paraId="24C98B15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Requiere que los servidores sociales sean necesariamente alumnos del ITM: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(2)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SI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_ NO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_ </w:t>
            </w:r>
          </w:p>
          <w:p w14:paraId="62E95FF8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Si pueden ser de otra institución indique: Cantidad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___ Carrera o perfil: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E13A7E7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2332A98C" w14:textId="77777777" w:rsidTr="009D491E">
        <w:tc>
          <w:tcPr>
            <w:tcW w:w="7401" w:type="dxa"/>
            <w:gridSpan w:val="4"/>
          </w:tcPr>
          <w:p w14:paraId="4E1EF16B" w14:textId="1F460B1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Nombre del </w:t>
            </w:r>
            <w:r w:rsidR="00C0646C" w:rsidRPr="00951BBF">
              <w:rPr>
                <w:rFonts w:asciiTheme="minorHAnsi" w:hAnsiTheme="minorHAnsi" w:cstheme="minorHAnsi"/>
                <w:sz w:val="18"/>
                <w:szCs w:val="18"/>
              </w:rPr>
              <w:t>responsable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de la Unidad Administrativa (Jefe de Depto./Jefe de División/Jefe de Centro/Subdirector):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4206F7D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5" w:type="dxa"/>
            <w:gridSpan w:val="3"/>
          </w:tcPr>
          <w:p w14:paraId="3B61CB2D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Correo electrónico del responsable de la Unidad Administrativa: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31BC631A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74078B1D" w14:textId="77777777" w:rsidTr="009D491E">
        <w:tc>
          <w:tcPr>
            <w:tcW w:w="7401" w:type="dxa"/>
            <w:gridSpan w:val="4"/>
          </w:tcPr>
          <w:p w14:paraId="699F362D" w14:textId="511EFFEB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Nombre del </w:t>
            </w:r>
            <w:r w:rsidR="00C0646C" w:rsidRPr="00951BBF">
              <w:rPr>
                <w:rFonts w:asciiTheme="minorHAnsi" w:hAnsiTheme="minorHAnsi" w:cstheme="minorHAnsi"/>
                <w:sz w:val="18"/>
                <w:szCs w:val="18"/>
              </w:rPr>
              <w:t>responsable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directo del programa: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(7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1BEE3FC8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E11908F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5" w:type="dxa"/>
            <w:gridSpan w:val="3"/>
          </w:tcPr>
          <w:p w14:paraId="22E37A91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Correo electrónico del responsable directo: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>
              <w:rPr>
                <w:rFonts w:asciiTheme="minorHAnsi" w:hAnsiTheme="minorHAnsi" w:cstheme="minorHAnsi"/>
                <w:b/>
                <w:sz w:val="18"/>
                <w:szCs w:val="18"/>
              </w:rPr>
              <w:t>(8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  <w:p w14:paraId="0BE1E47F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770FA53D" w14:textId="77777777" w:rsidTr="009D491E">
        <w:trPr>
          <w:trHeight w:val="492"/>
        </w:trPr>
        <w:tc>
          <w:tcPr>
            <w:tcW w:w="14656" w:type="dxa"/>
            <w:gridSpan w:val="7"/>
          </w:tcPr>
          <w:p w14:paraId="6070D377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Indique el cargo del responsable directo del programa: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(9)</w:t>
            </w:r>
          </w:p>
          <w:p w14:paraId="636D66DA" w14:textId="397F6BB5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Jefe de Oficina ___    Jefe de Proyecto ___   Coordinador ___  </w:t>
            </w:r>
            <w:r w:rsidR="0008037E">
              <w:rPr>
                <w:rFonts w:asciiTheme="minorHAnsi" w:hAnsiTheme="minorHAnsi" w:cstheme="minorHAnsi"/>
                <w:sz w:val="18"/>
                <w:szCs w:val="18"/>
              </w:rPr>
              <w:t xml:space="preserve"> Presidente Academia ___   Secretario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Academia ___   Profesor ___   Investigador ___   Otro (especifique): </w:t>
            </w:r>
          </w:p>
        </w:tc>
      </w:tr>
      <w:tr w:rsidR="003C3B4F" w:rsidRPr="00951BBF" w14:paraId="5ECFF106" w14:textId="77777777" w:rsidTr="009D491E">
        <w:trPr>
          <w:trHeight w:val="735"/>
        </w:trPr>
        <w:tc>
          <w:tcPr>
            <w:tcW w:w="7401" w:type="dxa"/>
            <w:gridSpan w:val="4"/>
          </w:tcPr>
          <w:p w14:paraId="2E431284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Nombre del Programa: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(10)</w:t>
            </w:r>
          </w:p>
          <w:p w14:paraId="5E2A2772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55" w:type="dxa"/>
            <w:gridSpan w:val="3"/>
          </w:tcPr>
          <w:p w14:paraId="123823EC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Objetivo: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(11)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EC6D09B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C3D82CD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C3B4F" w:rsidRPr="00951BBF" w14:paraId="07D2CA65" w14:textId="77777777" w:rsidTr="009D491E">
        <w:trPr>
          <w:trHeight w:val="443"/>
        </w:trPr>
        <w:tc>
          <w:tcPr>
            <w:tcW w:w="7401" w:type="dxa"/>
            <w:gridSpan w:val="4"/>
          </w:tcPr>
          <w:p w14:paraId="6A5E6B70" w14:textId="77777777" w:rsidR="003C3B4F" w:rsidRPr="00951BBF" w:rsidRDefault="003C3B4F" w:rsidP="003F6E7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Meta del POA a la que contribuye el programa: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(12)</w:t>
            </w:r>
          </w:p>
          <w:p w14:paraId="434C95FB" w14:textId="77777777" w:rsidR="003C3B4F" w:rsidRPr="00951BBF" w:rsidRDefault="003C3B4F" w:rsidP="003F6E7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5" w:type="dxa"/>
            <w:gridSpan w:val="3"/>
            <w:vMerge w:val="restart"/>
          </w:tcPr>
          <w:p w14:paraId="6C22A668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Impacto Social: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(13)</w:t>
            </w:r>
          </w:p>
          <w:p w14:paraId="0856D706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683C2BF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C3B4F" w:rsidRPr="00951BBF" w14:paraId="76A88D39" w14:textId="77777777" w:rsidTr="009D491E">
        <w:trPr>
          <w:trHeight w:val="442"/>
        </w:trPr>
        <w:tc>
          <w:tcPr>
            <w:tcW w:w="7401" w:type="dxa"/>
            <w:gridSpan w:val="4"/>
          </w:tcPr>
          <w:p w14:paraId="3CAB303A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Número de beneficiarios: Directos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(14)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_____  Indirectos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(15)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______</w:t>
            </w:r>
          </w:p>
        </w:tc>
        <w:tc>
          <w:tcPr>
            <w:tcW w:w="7255" w:type="dxa"/>
            <w:gridSpan w:val="3"/>
            <w:vMerge/>
          </w:tcPr>
          <w:p w14:paraId="0E65E901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C3B4F" w:rsidRPr="00951BBF" w14:paraId="1C67BB6B" w14:textId="77777777" w:rsidTr="009D491E">
        <w:tc>
          <w:tcPr>
            <w:tcW w:w="4962" w:type="dxa"/>
            <w:gridSpan w:val="2"/>
          </w:tcPr>
          <w:p w14:paraId="3B3EB6F3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Fecha de llenado de la solicitud (DD/MM/AA):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(16)</w:t>
            </w:r>
          </w:p>
        </w:tc>
        <w:tc>
          <w:tcPr>
            <w:tcW w:w="4819" w:type="dxa"/>
            <w:gridSpan w:val="3"/>
          </w:tcPr>
          <w:p w14:paraId="6FFD49D6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Fecha de inicio del programa (DD/MM/AA):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(17)</w:t>
            </w:r>
          </w:p>
          <w:p w14:paraId="63069478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875" w:type="dxa"/>
            <w:gridSpan w:val="2"/>
          </w:tcPr>
          <w:p w14:paraId="0E7AB802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Fecha de </w:t>
            </w:r>
            <w:r w:rsidR="000312A8" w:rsidRPr="00951BBF">
              <w:rPr>
                <w:rFonts w:asciiTheme="minorHAnsi" w:hAnsiTheme="minorHAnsi" w:cstheme="minorHAnsi"/>
                <w:sz w:val="18"/>
                <w:szCs w:val="18"/>
              </w:rPr>
              <w:t>término</w:t>
            </w: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del programa (DD/MM/AA):</w:t>
            </w:r>
            <w:r w:rsid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51BBF"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(18)</w:t>
            </w:r>
          </w:p>
          <w:p w14:paraId="14F1D43C" w14:textId="77777777" w:rsidR="003C3B4F" w:rsidRPr="00951BBF" w:rsidRDefault="003C3B4F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C3B4F" w:rsidRPr="00951BBF" w14:paraId="6D4B50AB" w14:textId="77777777" w:rsidTr="009D491E">
        <w:tc>
          <w:tcPr>
            <w:tcW w:w="3663" w:type="dxa"/>
          </w:tcPr>
          <w:p w14:paraId="528DC57F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Solicitante</w:t>
            </w:r>
          </w:p>
          <w:p w14:paraId="23DE79DF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62699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633731C" w14:textId="77777777" w:rsidR="003C3B4F" w:rsidRPr="00951BBF" w:rsidRDefault="00951BB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(19)</w:t>
            </w:r>
          </w:p>
          <w:p w14:paraId="7ED39D22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Nombre y firma</w:t>
            </w:r>
          </w:p>
          <w:p w14:paraId="174028C0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Responsable de la Unidad Administrativa</w:t>
            </w:r>
          </w:p>
        </w:tc>
        <w:tc>
          <w:tcPr>
            <w:tcW w:w="3629" w:type="dxa"/>
            <w:gridSpan w:val="2"/>
          </w:tcPr>
          <w:p w14:paraId="136809EC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Persona Designada o Comisionada</w:t>
            </w:r>
          </w:p>
          <w:p w14:paraId="195150BE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F9350BA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8CE941" w14:textId="77777777" w:rsidR="003C3B4F" w:rsidRPr="00951BBF" w:rsidRDefault="00951BB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(20)</w:t>
            </w:r>
          </w:p>
          <w:p w14:paraId="05DD3BDB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Nombre y firma</w:t>
            </w:r>
          </w:p>
          <w:p w14:paraId="134E00DA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Responsable directo del programa</w:t>
            </w:r>
          </w:p>
        </w:tc>
        <w:tc>
          <w:tcPr>
            <w:tcW w:w="3629" w:type="dxa"/>
            <w:gridSpan w:val="3"/>
          </w:tcPr>
          <w:p w14:paraId="328358D4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Vo. Bo.</w:t>
            </w:r>
          </w:p>
          <w:p w14:paraId="73F3883E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0BE9A73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B380539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F2D0E35" w14:textId="77777777" w:rsidR="003C3B4F" w:rsidRPr="00951BBF" w:rsidRDefault="00951BB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(21)</w:t>
            </w:r>
          </w:p>
          <w:p w14:paraId="7E86F16C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Jefe del Depto. de G. T. y Vinculación</w:t>
            </w:r>
          </w:p>
        </w:tc>
        <w:tc>
          <w:tcPr>
            <w:tcW w:w="3735" w:type="dxa"/>
          </w:tcPr>
          <w:p w14:paraId="19E8CB46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Validado por</w:t>
            </w:r>
          </w:p>
          <w:p w14:paraId="12CB0CD5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2B7F709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8CDBD4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4DA1966" w14:textId="77777777" w:rsidR="003C3B4F" w:rsidRPr="00951BBF" w:rsidRDefault="00951BB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sz w:val="18"/>
                <w:szCs w:val="18"/>
              </w:rPr>
              <w:t>(22)</w:t>
            </w:r>
          </w:p>
          <w:p w14:paraId="4E0D3F89" w14:textId="77777777" w:rsidR="003C3B4F" w:rsidRPr="00951BBF" w:rsidRDefault="003C3B4F" w:rsidP="006A3CC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sz w:val="18"/>
                <w:szCs w:val="18"/>
              </w:rPr>
              <w:t>Subdirector de Planeación y Vinculación</w:t>
            </w:r>
          </w:p>
        </w:tc>
      </w:tr>
    </w:tbl>
    <w:p w14:paraId="7D62B185" w14:textId="77C99435" w:rsidR="00B32C17" w:rsidRDefault="00B32C17" w:rsidP="00B32C17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14:paraId="0B47B5C2" w14:textId="77777777" w:rsidR="00561E24" w:rsidRDefault="00561E24" w:rsidP="00B32C17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14:paraId="35D4C33D" w14:textId="77777777" w:rsidR="00B32C17" w:rsidRPr="00951BBF" w:rsidRDefault="00B32C17" w:rsidP="00B32C17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 xml:space="preserve">Recibió: 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(23)</w:t>
      </w:r>
    </w:p>
    <w:p w14:paraId="3E52D23A" w14:textId="77777777" w:rsidR="00B32C17" w:rsidRPr="00951BBF" w:rsidRDefault="00B32C17" w:rsidP="00B32C17">
      <w:pPr>
        <w:autoSpaceDE w:val="0"/>
        <w:autoSpaceDN w:val="0"/>
        <w:adjustRightInd w:val="0"/>
        <w:jc w:val="right"/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 xml:space="preserve">Jefa de la Oficina de Servicio Social y Desarrollo Comunitario 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(2</w:t>
      </w:r>
      <w:r w:rsidR="00951BBF">
        <w:rPr>
          <w:rFonts w:asciiTheme="minorHAnsi" w:hAnsiTheme="minorHAnsi" w:cstheme="minorHAnsi"/>
          <w:b/>
          <w:sz w:val="18"/>
          <w:szCs w:val="18"/>
        </w:rPr>
        <w:t>4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)</w:t>
      </w:r>
      <w:r w:rsidRPr="00951BBF">
        <w:rPr>
          <w:rFonts w:asciiTheme="minorHAnsi" w:hAnsiTheme="minorHAnsi" w:cstheme="minorHAnsi"/>
          <w:sz w:val="18"/>
          <w:szCs w:val="18"/>
        </w:rPr>
        <w:t xml:space="preserve">____________________________                                                                                                                              Folio Asignado: 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(2</w:t>
      </w:r>
      <w:r w:rsidR="00951BBF">
        <w:rPr>
          <w:rFonts w:asciiTheme="minorHAnsi" w:hAnsiTheme="minorHAnsi" w:cstheme="minorHAnsi"/>
          <w:b/>
          <w:sz w:val="18"/>
          <w:szCs w:val="18"/>
        </w:rPr>
        <w:t>5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)</w:t>
      </w:r>
      <w:r w:rsidRPr="00951BBF">
        <w:rPr>
          <w:rFonts w:asciiTheme="minorHAnsi" w:hAnsiTheme="minorHAnsi" w:cstheme="minorHAnsi"/>
          <w:sz w:val="18"/>
          <w:szCs w:val="18"/>
        </w:rPr>
        <w:t xml:space="preserve">_________      </w:t>
      </w:r>
    </w:p>
    <w:p w14:paraId="0A57D776" w14:textId="77777777" w:rsidR="00B32C17" w:rsidRPr="00951BBF" w:rsidRDefault="00B32C17" w:rsidP="00B32C17">
      <w:pPr>
        <w:spacing w:after="200" w:line="276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 xml:space="preserve">   </w:t>
      </w:r>
    </w:p>
    <w:p w14:paraId="592BCD19" w14:textId="77777777" w:rsidR="00B32C17" w:rsidRPr="00951BBF" w:rsidRDefault="00B32C17" w:rsidP="00B32C17">
      <w:pPr>
        <w:spacing w:after="200" w:line="276" w:lineRule="auto"/>
        <w:jc w:val="right"/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 xml:space="preserve">Folio Asignado: </w:t>
      </w:r>
      <w:r w:rsidR="00951BBF" w:rsidRPr="00951BBF">
        <w:rPr>
          <w:rFonts w:asciiTheme="minorHAnsi" w:hAnsiTheme="minorHAnsi" w:cstheme="minorHAnsi"/>
          <w:b/>
          <w:sz w:val="18"/>
          <w:szCs w:val="18"/>
        </w:rPr>
        <w:t>(26)</w:t>
      </w:r>
      <w:r w:rsidRPr="00951BBF">
        <w:rPr>
          <w:rFonts w:asciiTheme="minorHAnsi" w:hAnsiTheme="minorHAnsi" w:cstheme="minorHAnsi"/>
          <w:sz w:val="18"/>
          <w:szCs w:val="18"/>
        </w:rPr>
        <w:t>_______</w:t>
      </w:r>
    </w:p>
    <w:p w14:paraId="746EDF1E" w14:textId="77777777" w:rsidR="00561E24" w:rsidRDefault="00561E24" w:rsidP="00B32C1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</w:p>
    <w:p w14:paraId="33AF7A78" w14:textId="5D737644" w:rsidR="00B32C17" w:rsidRDefault="00B32C17" w:rsidP="00B32C1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>En la celda correspondiente Indique la cantidad de prestadores de Servicio Social requeridos de conformidad al tipo de actividad que desarrollaran y carrera</w:t>
      </w:r>
    </w:p>
    <w:p w14:paraId="318CEA6B" w14:textId="0609CAF0" w:rsidR="00561E24" w:rsidRDefault="00561E24" w:rsidP="00B32C1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</w:p>
    <w:p w14:paraId="40BB1847" w14:textId="77777777" w:rsidR="00561E24" w:rsidRDefault="00561E24" w:rsidP="00B32C1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</w:p>
    <w:p w14:paraId="0680EE2D" w14:textId="77777777" w:rsidR="00561E24" w:rsidRPr="00951BBF" w:rsidRDefault="00561E24" w:rsidP="00B32C1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</w:p>
    <w:tbl>
      <w:tblPr>
        <w:tblW w:w="14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785"/>
        <w:gridCol w:w="672"/>
        <w:gridCol w:w="940"/>
        <w:gridCol w:w="914"/>
        <w:gridCol w:w="974"/>
        <w:gridCol w:w="860"/>
        <w:gridCol w:w="1007"/>
        <w:gridCol w:w="946"/>
        <w:gridCol w:w="873"/>
        <w:gridCol w:w="873"/>
        <w:gridCol w:w="537"/>
        <w:gridCol w:w="537"/>
        <w:gridCol w:w="819"/>
        <w:gridCol w:w="877"/>
      </w:tblGrid>
      <w:tr w:rsidR="00B32C17" w:rsidRPr="00951BBF" w14:paraId="381612F7" w14:textId="77777777" w:rsidTr="006A3CC2">
        <w:trPr>
          <w:gridAfter w:val="1"/>
          <w:wAfter w:w="877" w:type="dxa"/>
          <w:trHeight w:val="214"/>
        </w:trPr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A0F88" w14:textId="77777777" w:rsidR="00B32C17" w:rsidRPr="00951BBF" w:rsidRDefault="00B32C17" w:rsidP="006A3CC2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88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2B6A4" w14:textId="77777777" w:rsidR="00B32C17" w:rsidRPr="00951BBF" w:rsidRDefault="00B32C17" w:rsidP="006A3C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CARRERAS QUE ACTUALMENTE OFRECEN PRESTADORES DE SERVICIO SOCIAL</w:t>
            </w:r>
          </w:p>
        </w:tc>
        <w:tc>
          <w:tcPr>
            <w:tcW w:w="18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956A27" w14:textId="77777777" w:rsidR="00B32C17" w:rsidRPr="00951BBF" w:rsidRDefault="00B32C17" w:rsidP="006A3CC2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32C17" w:rsidRPr="00951BBF" w14:paraId="1F919055" w14:textId="77777777" w:rsidTr="006A3CC2">
        <w:trPr>
          <w:trHeight w:val="44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25B6E" w14:textId="77777777" w:rsidR="00B32C17" w:rsidRPr="00951BBF" w:rsidRDefault="00B32C17" w:rsidP="006A3C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TIPO DE ACTIVIDADES A DESARROLLAR: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DA72AA" w14:textId="6A52F0F4" w:rsidR="00B32C17" w:rsidRPr="00951BBF" w:rsidRDefault="00C0646C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Admón.</w:t>
            </w:r>
            <w:r w:rsidR="00B32C17" w:rsidRPr="00951BBF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6DA63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Conta.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8E909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Bioquímica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E511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Eléctrica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8AB85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Electrónica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CE2C7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Industrial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8D4CD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Informática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C9ABF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Materiales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D831F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Mecánica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0108B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Sistemas</w:t>
            </w:r>
          </w:p>
          <w:p w14:paraId="17B88C0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E1CFA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TIC’s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8EA7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IGE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820D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51BBF">
              <w:rPr>
                <w:rFonts w:asciiTheme="minorHAnsi" w:hAnsiTheme="minorHAnsi" w:cstheme="minorHAnsi"/>
                <w:sz w:val="16"/>
                <w:szCs w:val="16"/>
              </w:rPr>
              <w:t>Subtotal por actividad</w:t>
            </w:r>
          </w:p>
        </w:tc>
      </w:tr>
      <w:tr w:rsidR="00B32C17" w:rsidRPr="00951BBF" w14:paraId="7F412CF4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AE2C0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Administrativo</w:t>
            </w:r>
          </w:p>
          <w:p w14:paraId="6FB9995E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D9F23" w14:textId="77777777" w:rsidR="00B32C17" w:rsidRPr="00525293" w:rsidRDefault="00525293" w:rsidP="006A3CC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5293">
              <w:rPr>
                <w:rFonts w:asciiTheme="minorHAnsi" w:hAnsiTheme="minorHAnsi" w:cstheme="minorHAnsi"/>
                <w:b/>
                <w:sz w:val="18"/>
                <w:szCs w:val="18"/>
              </w:rPr>
              <w:t>(27)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EE27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21C5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6D34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480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159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D8AD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E77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0E6B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11E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52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8CD6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BF7E0" w14:textId="77777777" w:rsidR="00B32C17" w:rsidRPr="00525293" w:rsidRDefault="00525293" w:rsidP="006A3CC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5293">
              <w:rPr>
                <w:rFonts w:asciiTheme="minorHAnsi" w:hAnsiTheme="minorHAnsi" w:cstheme="minorHAnsi"/>
                <w:b/>
                <w:sz w:val="18"/>
                <w:szCs w:val="18"/>
              </w:rPr>
              <w:t>(28)</w:t>
            </w:r>
          </w:p>
        </w:tc>
      </w:tr>
      <w:tr w:rsidR="00B32C17" w:rsidRPr="00951BBF" w14:paraId="4BD10357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69204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 Investigación</w:t>
            </w:r>
          </w:p>
          <w:p w14:paraId="33FC6338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724E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070D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4B7C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BFDF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A426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204D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0986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86C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922F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FB3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C0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F90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F62E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48D28A63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A03E3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 Salud</w:t>
            </w:r>
          </w:p>
          <w:p w14:paraId="5FF3E8CA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6789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DA96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A44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76C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B0D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2032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F708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C5C2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7589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DB92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A88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DB5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D30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0014AD63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CAE9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Apoyo a Laboratorio</w:t>
            </w:r>
          </w:p>
          <w:p w14:paraId="225C2968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4FA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71F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13E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C6D5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AD72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CD07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5D17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046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335F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A2E4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3D8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348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AF0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55CA468F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5C86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Atención a Usuarios/Clientes</w:t>
            </w:r>
          </w:p>
          <w:p w14:paraId="708644F0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A4D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D84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F5E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730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05F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27A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117B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D6D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FC1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163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2E7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7A5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C6A6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252A653A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B9AF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Cuidado al Medio Ambiente</w:t>
            </w:r>
          </w:p>
          <w:p w14:paraId="793D5154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5ECC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E32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C9DA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99A0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7413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D648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5389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924F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FA5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F909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67B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AB2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8B31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70D3672C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A2893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Comunitario</w:t>
            </w:r>
          </w:p>
          <w:p w14:paraId="77738CAE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E40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9AE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3C99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983B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FDA5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8FB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EB50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39AF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C01B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A8F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0ED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BC7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6804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60F2699B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0535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Desarrollo de Sistemas/Software</w:t>
            </w:r>
          </w:p>
          <w:p w14:paraId="5C16B6C4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686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F4A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EFA4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4F59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CD1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E0F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2AD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43C0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045D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42CC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EA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D68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204E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41039E45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A43F0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Educación para Adultos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D25D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09F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268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465D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67B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933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C7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8083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FD0B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5DE4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458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3B2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07C0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36966923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82AD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Elaboración de Proyectos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F6D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A28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7D77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1945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E31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AB2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A705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4F23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8A7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BB2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5D3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306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91A6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2FFE7014" w14:textId="77777777" w:rsidTr="006A3CC2">
        <w:trPr>
          <w:trHeight w:val="230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3264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Programas de Contingencia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F58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15A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0B12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957B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7284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0FDF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B6B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623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6F31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8465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7B8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A54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3BB8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57FFDD33" w14:textId="77777777" w:rsidTr="006A3CC2">
        <w:trPr>
          <w:trHeight w:val="44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E8C07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Mantenimiento de Equipo e Instalaciones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BD6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43D0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4390A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EA2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EE85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B8E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91E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C4F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A3A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AFD6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54E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A2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0FA5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46773A72" w14:textId="77777777" w:rsidTr="006A3CC2">
        <w:trPr>
          <w:trHeight w:val="21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5DD53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Promoción Cultural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86CE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ADA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5BD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9638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D229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CDC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35476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BE33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7D51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6008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52E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4EF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242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2163F58D" w14:textId="77777777" w:rsidTr="006A3CC2">
        <w:trPr>
          <w:trHeight w:val="21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A036D" w14:textId="77777777" w:rsidR="00B32C17" w:rsidRPr="00951BBF" w:rsidRDefault="00B32C17" w:rsidP="006A3CC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Promoción Deportiva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562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0AD3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167D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9E65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78B9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44D0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C899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85E7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128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B4F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55D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269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0867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4240B6F0" w14:textId="77777777" w:rsidTr="006A3CC2">
        <w:trPr>
          <w:trHeight w:val="44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FE609" w14:textId="77777777" w:rsidR="00B32C17" w:rsidRPr="00951BBF" w:rsidRDefault="00B32C17" w:rsidP="006A3C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Otras (especifique):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8A98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A99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58C4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3147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3395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F865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3353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E1E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14C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F857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F848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91A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E061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2C17" w:rsidRPr="00951BBF" w14:paraId="0AA2418B" w14:textId="77777777" w:rsidTr="006A3CC2">
        <w:trPr>
          <w:trHeight w:val="21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B6FCE3" w14:textId="77777777" w:rsidR="00B32C17" w:rsidRPr="00951BBF" w:rsidRDefault="00B32C17" w:rsidP="006A3C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Subtotal por carrera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10794A" w14:textId="77777777" w:rsidR="00B32C17" w:rsidRPr="00525293" w:rsidRDefault="00525293" w:rsidP="006A3CC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5293">
              <w:rPr>
                <w:rFonts w:asciiTheme="minorHAnsi" w:hAnsiTheme="minorHAnsi" w:cstheme="minorHAnsi"/>
                <w:b/>
                <w:sz w:val="18"/>
                <w:szCs w:val="18"/>
              </w:rPr>
              <w:t>(29)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09EA24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68543F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74E7A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E8BC2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7EC8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88E8C2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6106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C0F70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24BEC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B757EE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B50BF9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990002" w14:textId="77777777" w:rsidR="00B32C17" w:rsidRPr="00525293" w:rsidRDefault="00525293" w:rsidP="006A3CC2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5293">
              <w:rPr>
                <w:rFonts w:asciiTheme="minorHAnsi" w:hAnsiTheme="minorHAnsi" w:cstheme="minorHAnsi"/>
                <w:b/>
                <w:sz w:val="18"/>
                <w:szCs w:val="18"/>
              </w:rPr>
              <w:t>(30)</w:t>
            </w:r>
          </w:p>
        </w:tc>
      </w:tr>
      <w:tr w:rsidR="00B32C17" w:rsidRPr="00951BBF" w14:paraId="21283BA4" w14:textId="77777777" w:rsidTr="006A3CC2">
        <w:trPr>
          <w:trHeight w:val="230"/>
        </w:trPr>
        <w:tc>
          <w:tcPr>
            <w:tcW w:w="11655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B92BCB" w14:textId="77777777" w:rsidR="00B32C17" w:rsidRPr="00951BBF" w:rsidRDefault="00B32C17" w:rsidP="006A3CC2">
            <w:pPr>
              <w:jc w:val="righ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951BB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 DE PRESTADORES SOLICITADOS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CA5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D0D6D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8FEEB" w14:textId="77777777" w:rsidR="00B32C17" w:rsidRPr="00951BBF" w:rsidRDefault="00B32C17" w:rsidP="006A3CC2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F84B3E2" w14:textId="77777777" w:rsidR="00FE68A0" w:rsidRDefault="00FE68A0" w:rsidP="00B32C17">
      <w:pPr>
        <w:rPr>
          <w:rFonts w:asciiTheme="minorHAnsi" w:hAnsiTheme="minorHAnsi" w:cstheme="minorHAnsi"/>
          <w:sz w:val="18"/>
          <w:szCs w:val="18"/>
        </w:rPr>
      </w:pPr>
    </w:p>
    <w:p w14:paraId="40F5AC82" w14:textId="77777777" w:rsidR="00F463D4" w:rsidRDefault="00B32C17" w:rsidP="00B32C17">
      <w:pPr>
        <w:rPr>
          <w:rFonts w:asciiTheme="minorHAnsi" w:hAnsiTheme="minorHAnsi" w:cstheme="minorHAnsi"/>
          <w:sz w:val="18"/>
          <w:szCs w:val="18"/>
        </w:rPr>
      </w:pPr>
      <w:r w:rsidRPr="00951BBF">
        <w:rPr>
          <w:rFonts w:asciiTheme="minorHAnsi" w:hAnsiTheme="minorHAnsi" w:cstheme="minorHAnsi"/>
          <w:sz w:val="18"/>
          <w:szCs w:val="18"/>
        </w:rPr>
        <w:t xml:space="preserve">Horario en que se requiere acudan los servidores sociales: Por la mañana: </w:t>
      </w:r>
      <w:r w:rsidR="00525293" w:rsidRPr="00525293">
        <w:rPr>
          <w:rFonts w:asciiTheme="minorHAnsi" w:hAnsiTheme="minorHAnsi" w:cstheme="minorHAnsi"/>
          <w:b/>
          <w:sz w:val="18"/>
          <w:szCs w:val="18"/>
        </w:rPr>
        <w:t>(31)</w:t>
      </w:r>
      <w:r w:rsidRPr="00951BBF">
        <w:rPr>
          <w:rFonts w:asciiTheme="minorHAnsi" w:hAnsiTheme="minorHAnsi" w:cstheme="minorHAnsi"/>
          <w:sz w:val="18"/>
          <w:szCs w:val="18"/>
        </w:rPr>
        <w:t xml:space="preserve">________  Por la Tarde: </w:t>
      </w:r>
      <w:r w:rsidR="00525293" w:rsidRPr="00525293">
        <w:rPr>
          <w:rFonts w:asciiTheme="minorHAnsi" w:hAnsiTheme="minorHAnsi" w:cstheme="minorHAnsi"/>
          <w:b/>
          <w:sz w:val="18"/>
          <w:szCs w:val="18"/>
        </w:rPr>
        <w:t>(32)</w:t>
      </w:r>
      <w:r w:rsidRPr="00951BBF">
        <w:rPr>
          <w:rFonts w:asciiTheme="minorHAnsi" w:hAnsiTheme="minorHAnsi" w:cstheme="minorHAnsi"/>
          <w:sz w:val="18"/>
          <w:szCs w:val="18"/>
        </w:rPr>
        <w:t xml:space="preserve">________ Indistinto: </w:t>
      </w:r>
      <w:r w:rsidR="00525293" w:rsidRPr="00525293">
        <w:rPr>
          <w:rFonts w:asciiTheme="minorHAnsi" w:hAnsiTheme="minorHAnsi" w:cstheme="minorHAnsi"/>
          <w:b/>
          <w:sz w:val="18"/>
          <w:szCs w:val="18"/>
        </w:rPr>
        <w:t>(3</w:t>
      </w:r>
      <w:r w:rsidR="000312A8">
        <w:rPr>
          <w:rFonts w:asciiTheme="minorHAnsi" w:hAnsiTheme="minorHAnsi" w:cstheme="minorHAnsi"/>
          <w:b/>
          <w:sz w:val="18"/>
          <w:szCs w:val="18"/>
        </w:rPr>
        <w:t>3</w:t>
      </w:r>
      <w:r w:rsidR="00525293" w:rsidRPr="00525293">
        <w:rPr>
          <w:rFonts w:asciiTheme="minorHAnsi" w:hAnsiTheme="minorHAnsi" w:cstheme="minorHAnsi"/>
          <w:b/>
          <w:sz w:val="18"/>
          <w:szCs w:val="18"/>
        </w:rPr>
        <w:t>)</w:t>
      </w:r>
      <w:r w:rsidRPr="00951BBF">
        <w:rPr>
          <w:rFonts w:asciiTheme="minorHAnsi" w:hAnsiTheme="minorHAnsi" w:cstheme="minorHAnsi"/>
          <w:sz w:val="18"/>
          <w:szCs w:val="18"/>
        </w:rPr>
        <w:t>______</w:t>
      </w:r>
    </w:p>
    <w:p w14:paraId="2BE7D50A" w14:textId="77777777" w:rsidR="00FE68A0" w:rsidRPr="00FE68A0" w:rsidRDefault="00FE68A0" w:rsidP="00B32C17">
      <w:pPr>
        <w:rPr>
          <w:rFonts w:asciiTheme="minorHAnsi" w:hAnsiTheme="minorHAnsi" w:cstheme="minorHAnsi"/>
          <w:sz w:val="20"/>
          <w:szCs w:val="18"/>
        </w:rPr>
      </w:pPr>
    </w:p>
    <w:p w14:paraId="09806B83" w14:textId="77777777" w:rsidR="00766DC7" w:rsidRPr="00F52644" w:rsidRDefault="00766DC7" w:rsidP="00766DC7">
      <w:pPr>
        <w:rPr>
          <w:rFonts w:ascii="Arial" w:hAnsi="Arial" w:cs="Arial"/>
          <w:sz w:val="20"/>
          <w:szCs w:val="20"/>
        </w:rPr>
      </w:pPr>
    </w:p>
    <w:p w14:paraId="5B818A62" w14:textId="649F3362" w:rsidR="00FE68A0" w:rsidRDefault="00FE68A0" w:rsidP="00B32C17">
      <w:pPr>
        <w:rPr>
          <w:rFonts w:asciiTheme="minorHAnsi" w:hAnsiTheme="minorHAnsi" w:cstheme="minorHAnsi"/>
          <w:sz w:val="20"/>
          <w:szCs w:val="18"/>
          <w:lang w:val="es-ES"/>
        </w:rPr>
      </w:pPr>
    </w:p>
    <w:p w14:paraId="4A831D67" w14:textId="230BDA5A" w:rsidR="00561E24" w:rsidRDefault="00561E24" w:rsidP="00B32C17">
      <w:pPr>
        <w:rPr>
          <w:rFonts w:asciiTheme="minorHAnsi" w:hAnsiTheme="minorHAnsi" w:cstheme="minorHAnsi"/>
          <w:sz w:val="20"/>
          <w:szCs w:val="18"/>
          <w:lang w:val="es-ES"/>
        </w:rPr>
      </w:pPr>
    </w:p>
    <w:p w14:paraId="18C471AF" w14:textId="434A08E3" w:rsidR="00561E24" w:rsidRDefault="00561E24" w:rsidP="00B32C17">
      <w:pPr>
        <w:rPr>
          <w:rFonts w:asciiTheme="minorHAnsi" w:hAnsiTheme="minorHAnsi" w:cstheme="minorHAnsi"/>
          <w:sz w:val="20"/>
          <w:szCs w:val="18"/>
          <w:lang w:val="es-ES"/>
        </w:rPr>
      </w:pPr>
    </w:p>
    <w:p w14:paraId="0A43BCCB" w14:textId="63AE606E" w:rsidR="00561E24" w:rsidRDefault="00561E24" w:rsidP="00B32C17">
      <w:pPr>
        <w:rPr>
          <w:rFonts w:asciiTheme="minorHAnsi" w:hAnsiTheme="minorHAnsi" w:cstheme="minorHAnsi"/>
          <w:sz w:val="20"/>
          <w:szCs w:val="18"/>
          <w:lang w:val="es-ES"/>
        </w:rPr>
      </w:pPr>
    </w:p>
    <w:p w14:paraId="299516E5" w14:textId="77777777" w:rsidR="00561E24" w:rsidRPr="00F52644" w:rsidRDefault="00561E24" w:rsidP="00561E24">
      <w:pPr>
        <w:jc w:val="center"/>
        <w:rPr>
          <w:rFonts w:ascii="Arial" w:hAnsi="Arial" w:cs="Arial"/>
          <w:b/>
          <w:szCs w:val="20"/>
        </w:rPr>
      </w:pPr>
      <w:r w:rsidRPr="00F52644">
        <w:rPr>
          <w:rFonts w:ascii="Arial" w:hAnsi="Arial" w:cs="Arial"/>
          <w:b/>
          <w:noProof/>
          <w:szCs w:val="20"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3AE60F44" wp14:editId="26E47ED1">
            <wp:simplePos x="0" y="0"/>
            <wp:positionH relativeFrom="column">
              <wp:posOffset>48895</wp:posOffset>
            </wp:positionH>
            <wp:positionV relativeFrom="paragraph">
              <wp:posOffset>7276816</wp:posOffset>
            </wp:positionV>
            <wp:extent cx="6038850" cy="38227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g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644">
        <w:rPr>
          <w:rFonts w:ascii="Arial" w:hAnsi="Arial" w:cs="Arial"/>
          <w:b/>
          <w:noProof/>
          <w:szCs w:val="20"/>
          <w:lang w:eastAsia="es-MX"/>
        </w:rPr>
        <w:drawing>
          <wp:anchor distT="0" distB="0" distL="114300" distR="114300" simplePos="0" relativeHeight="251659264" behindDoc="1" locked="0" layoutInCell="1" allowOverlap="1" wp14:anchorId="26E1ECF9" wp14:editId="444CC627">
            <wp:simplePos x="0" y="0"/>
            <wp:positionH relativeFrom="column">
              <wp:posOffset>-108585</wp:posOffset>
            </wp:positionH>
            <wp:positionV relativeFrom="paragraph">
              <wp:posOffset>8301355</wp:posOffset>
            </wp:positionV>
            <wp:extent cx="6038850" cy="382301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de pg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644">
        <w:rPr>
          <w:rFonts w:ascii="Arial" w:hAnsi="Arial" w:cs="Arial"/>
          <w:b/>
          <w:szCs w:val="20"/>
        </w:rPr>
        <w:t>INSTRUCTIVO DE LLENADO</w:t>
      </w:r>
    </w:p>
    <w:p w14:paraId="579C0E21" w14:textId="77777777" w:rsidR="00561E24" w:rsidRPr="00F52644" w:rsidRDefault="00561E24" w:rsidP="00561E24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23" w:type="dxa"/>
        <w:jc w:val="center"/>
        <w:tblLook w:val="04A0" w:firstRow="1" w:lastRow="0" w:firstColumn="1" w:lastColumn="0" w:noHBand="0" w:noVBand="1"/>
      </w:tblPr>
      <w:tblGrid>
        <w:gridCol w:w="1985"/>
        <w:gridCol w:w="7938"/>
      </w:tblGrid>
      <w:tr w:rsidR="00561E24" w:rsidRPr="00F52644" w14:paraId="1DDBCFF7" w14:textId="77777777" w:rsidTr="00E70498">
        <w:trPr>
          <w:jc w:val="center"/>
        </w:trPr>
        <w:tc>
          <w:tcPr>
            <w:tcW w:w="1985" w:type="dxa"/>
          </w:tcPr>
          <w:p w14:paraId="18D6F802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NUMERO</w:t>
            </w:r>
          </w:p>
        </w:tc>
        <w:tc>
          <w:tcPr>
            <w:tcW w:w="7938" w:type="dxa"/>
          </w:tcPr>
          <w:p w14:paraId="09F52D69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561E24" w:rsidRPr="00F52644" w14:paraId="32781294" w14:textId="77777777" w:rsidTr="00E70498">
        <w:trPr>
          <w:jc w:val="center"/>
        </w:trPr>
        <w:tc>
          <w:tcPr>
            <w:tcW w:w="1985" w:type="dxa"/>
          </w:tcPr>
          <w:p w14:paraId="14C600C3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38" w:type="dxa"/>
          </w:tcPr>
          <w:p w14:paraId="0B17FE01" w14:textId="199F71E1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unid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01539522"/>
                <w:docPartObj>
                  <w:docPartGallery w:val="Watermarks"/>
                </w:docPartObj>
              </w:sdtPr>
              <w:sdtContent>
                <w:r w:rsidR="00275F04" w:rsidRPr="00275F04">
                  <w:rPr>
                    <w:rFonts w:ascii="Arial" w:hAnsi="Arial" w:cs="Arial"/>
                    <w:noProof/>
                    <w:sz w:val="20"/>
                    <w:szCs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1" locked="0" layoutInCell="0" allowOverlap="1" wp14:anchorId="10D81E59" wp14:editId="57777B76">
                          <wp:simplePos x="0" y="0"/>
                          <wp:positionH relativeFrom="margin">
                            <wp:align>center</wp:align>
                          </wp:positionH>
                          <wp:positionV relativeFrom="margin">
                            <wp:align>center</wp:align>
                          </wp:positionV>
                          <wp:extent cx="7855585" cy="1071245"/>
                          <wp:effectExtent l="0" t="2428875" r="0" b="2376805"/>
                          <wp:wrapNone/>
                          <wp:docPr id="4" name="Cuadro de texto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 noChangeShapeType="1" noTextEdit="1"/>
                                </wps:cNvSpPr>
                                <wps:spPr bwMode="auto">
                                  <a:xfrm rot="18900000">
                                    <a:off x="0" y="0"/>
                                    <a:ext cx="7855585" cy="1071245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66D953" w14:textId="77777777" w:rsidR="00275F04" w:rsidRDefault="00275F04" w:rsidP="00275F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alpha w14:val="50000"/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NO IMPRIMIR ESTA PÁGINA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10D81E59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4" o:spid="_x0000_s1026" type="#_x0000_t202" style="position:absolute;margin-left:0;margin-top:0;width:618.55pt;height:84.3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" o:allowincell="f" filled="f" stroked="f">
                          <v:stroke joinstyle="round"/>
                          <o:lock v:ext="edit" shapetype="t"/>
                          <v:textbox style="mso-fit-shape-to-text:t">
                            <w:txbxContent>
                              <w:p w14:paraId="2566D953" w14:textId="77777777" w:rsidR="00275F04" w:rsidRDefault="00275F04" w:rsidP="00275F04">
                                <w:pPr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 IMPRIMIR ESTA PÁGINA</w:t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>ad administrativa (Departamento, División, Centro, Subdirección) del Instituto Tecnológico de Morelia.</w:t>
            </w:r>
          </w:p>
        </w:tc>
      </w:tr>
      <w:tr w:rsidR="00561E24" w:rsidRPr="00F52644" w14:paraId="35D75EE9" w14:textId="77777777" w:rsidTr="00E70498">
        <w:trPr>
          <w:jc w:val="center"/>
        </w:trPr>
        <w:tc>
          <w:tcPr>
            <w:tcW w:w="1985" w:type="dxa"/>
          </w:tcPr>
          <w:p w14:paraId="436D83AB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38" w:type="dxa"/>
          </w:tcPr>
          <w:p w14:paraId="5B611109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los prestadores de Servicio Social deben ser solamente estudiantes de la institución.</w:t>
            </w:r>
          </w:p>
        </w:tc>
      </w:tr>
      <w:tr w:rsidR="00561E24" w:rsidRPr="00F52644" w14:paraId="78C6F8E6" w14:textId="77777777" w:rsidTr="00E70498">
        <w:trPr>
          <w:jc w:val="center"/>
        </w:trPr>
        <w:tc>
          <w:tcPr>
            <w:tcW w:w="1985" w:type="dxa"/>
          </w:tcPr>
          <w:p w14:paraId="2260E5EA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38" w:type="dxa"/>
          </w:tcPr>
          <w:p w14:paraId="7A61109B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prestadores de Servicio Social en el caso de que puedan recibirse estudiantes de otra institución.</w:t>
            </w:r>
          </w:p>
        </w:tc>
      </w:tr>
      <w:tr w:rsidR="00561E24" w:rsidRPr="00F52644" w14:paraId="79350860" w14:textId="77777777" w:rsidTr="00E70498">
        <w:trPr>
          <w:jc w:val="center"/>
        </w:trPr>
        <w:tc>
          <w:tcPr>
            <w:tcW w:w="1985" w:type="dxa"/>
          </w:tcPr>
          <w:p w14:paraId="044793A8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38" w:type="dxa"/>
          </w:tcPr>
          <w:p w14:paraId="48F85080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carrera o perfil de los prestadores de Servicio Social en el caso de que puedan recibirse estudiantes de otra institución.</w:t>
            </w:r>
          </w:p>
        </w:tc>
      </w:tr>
      <w:tr w:rsidR="00561E24" w:rsidRPr="00F52644" w14:paraId="1473D1FC" w14:textId="77777777" w:rsidTr="00E70498">
        <w:trPr>
          <w:jc w:val="center"/>
        </w:trPr>
        <w:tc>
          <w:tcPr>
            <w:tcW w:w="1985" w:type="dxa"/>
          </w:tcPr>
          <w:p w14:paraId="028F4ED4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38" w:type="dxa"/>
          </w:tcPr>
          <w:p w14:paraId="4ECFC98C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>nombre del responsable la unidad administrativa.</w:t>
            </w:r>
          </w:p>
        </w:tc>
      </w:tr>
      <w:tr w:rsidR="00561E24" w:rsidRPr="00F52644" w14:paraId="7BCA0BA4" w14:textId="77777777" w:rsidTr="00E70498">
        <w:trPr>
          <w:jc w:val="center"/>
        </w:trPr>
        <w:tc>
          <w:tcPr>
            <w:tcW w:w="1985" w:type="dxa"/>
          </w:tcPr>
          <w:p w14:paraId="3A4B7E06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38" w:type="dxa"/>
          </w:tcPr>
          <w:p w14:paraId="7D2E7EF9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oficial del responsable de la unidad administrativa.</w:t>
            </w:r>
          </w:p>
        </w:tc>
      </w:tr>
      <w:tr w:rsidR="00561E24" w:rsidRPr="00F52644" w14:paraId="574F86F7" w14:textId="77777777" w:rsidTr="00E70498">
        <w:trPr>
          <w:jc w:val="center"/>
        </w:trPr>
        <w:tc>
          <w:tcPr>
            <w:tcW w:w="1985" w:type="dxa"/>
          </w:tcPr>
          <w:p w14:paraId="112D9615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38" w:type="dxa"/>
          </w:tcPr>
          <w:p w14:paraId="1CE34EB7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responsable directo (asesor del Servicio Social) del Programa de Servicio Social en el que participarán los estudiantes.</w:t>
            </w:r>
          </w:p>
        </w:tc>
      </w:tr>
      <w:tr w:rsidR="00561E24" w:rsidRPr="00F52644" w14:paraId="407C0F6A" w14:textId="77777777" w:rsidTr="00E70498">
        <w:trPr>
          <w:jc w:val="center"/>
        </w:trPr>
        <w:tc>
          <w:tcPr>
            <w:tcW w:w="1985" w:type="dxa"/>
          </w:tcPr>
          <w:p w14:paraId="20F98C52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38" w:type="dxa"/>
          </w:tcPr>
          <w:p w14:paraId="2088F06B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del responsable directo.</w:t>
            </w:r>
          </w:p>
        </w:tc>
      </w:tr>
      <w:tr w:rsidR="00561E24" w:rsidRPr="00F52644" w14:paraId="6A1C004E" w14:textId="77777777" w:rsidTr="00E70498">
        <w:trPr>
          <w:jc w:val="center"/>
        </w:trPr>
        <w:tc>
          <w:tcPr>
            <w:tcW w:w="1985" w:type="dxa"/>
          </w:tcPr>
          <w:p w14:paraId="7268277A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38" w:type="dxa"/>
          </w:tcPr>
          <w:p w14:paraId="20BF6896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el tipo de cargo del responsable directo.</w:t>
            </w:r>
          </w:p>
        </w:tc>
      </w:tr>
      <w:tr w:rsidR="00561E24" w:rsidRPr="00F52644" w14:paraId="636E056C" w14:textId="77777777" w:rsidTr="00E70498">
        <w:trPr>
          <w:jc w:val="center"/>
        </w:trPr>
        <w:tc>
          <w:tcPr>
            <w:tcW w:w="1985" w:type="dxa"/>
          </w:tcPr>
          <w:p w14:paraId="4F44AAEB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38" w:type="dxa"/>
          </w:tcPr>
          <w:p w14:paraId="185DD982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Programa de Servicio Social, por ejemplo: “Control Digital de Préstamos de Laboratorio”.</w:t>
            </w:r>
          </w:p>
        </w:tc>
      </w:tr>
      <w:tr w:rsidR="00561E24" w:rsidRPr="00F52644" w14:paraId="036F22C9" w14:textId="77777777" w:rsidTr="00E70498">
        <w:trPr>
          <w:jc w:val="center"/>
        </w:trPr>
        <w:tc>
          <w:tcPr>
            <w:tcW w:w="1985" w:type="dxa"/>
          </w:tcPr>
          <w:p w14:paraId="0ED2FF17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38" w:type="dxa"/>
          </w:tcPr>
          <w:p w14:paraId="4F90DCB0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objetivo del Programa de Servicio Social, por ejemplo: “crear una plataforma digital para la administración de material de laboratorio”.</w:t>
            </w:r>
          </w:p>
        </w:tc>
      </w:tr>
      <w:tr w:rsidR="00561E24" w:rsidRPr="00F52644" w14:paraId="2FF4E861" w14:textId="77777777" w:rsidTr="00E70498">
        <w:trPr>
          <w:jc w:val="center"/>
        </w:trPr>
        <w:tc>
          <w:tcPr>
            <w:tcW w:w="1985" w:type="dxa"/>
          </w:tcPr>
          <w:p w14:paraId="59961A23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38" w:type="dxa"/>
          </w:tcPr>
          <w:p w14:paraId="6E75957E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meta a la cual contribuye el Programa de Servicio Social.</w:t>
            </w:r>
          </w:p>
        </w:tc>
      </w:tr>
      <w:tr w:rsidR="00561E24" w:rsidRPr="00F52644" w14:paraId="49846280" w14:textId="77777777" w:rsidTr="00E70498">
        <w:trPr>
          <w:jc w:val="center"/>
        </w:trPr>
        <w:tc>
          <w:tcPr>
            <w:tcW w:w="1985" w:type="dxa"/>
          </w:tcPr>
          <w:p w14:paraId="61839067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38" w:type="dxa"/>
          </w:tcPr>
          <w:p w14:paraId="0F479DFB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Pr="008B025F">
              <w:rPr>
                <w:rFonts w:ascii="Arial" w:hAnsi="Arial" w:cs="Arial"/>
                <w:sz w:val="20"/>
                <w:szCs w:val="20"/>
              </w:rPr>
              <w:t xml:space="preserve">impacto social, ecológico, económico o técnico-científico </w:t>
            </w:r>
            <w:r>
              <w:rPr>
                <w:rFonts w:ascii="Arial" w:hAnsi="Arial" w:cs="Arial"/>
                <w:sz w:val="20"/>
                <w:szCs w:val="20"/>
              </w:rPr>
              <w:t xml:space="preserve">con el cual el Programa de Servicio Social </w:t>
            </w:r>
            <w:r w:rsidRPr="008B025F">
              <w:rPr>
                <w:rFonts w:ascii="Arial" w:hAnsi="Arial" w:cs="Arial"/>
                <w:sz w:val="20"/>
                <w:szCs w:val="20"/>
              </w:rPr>
              <w:t>contribuye al desarrollo sustentable</w:t>
            </w:r>
            <w:r>
              <w:rPr>
                <w:rFonts w:ascii="Arial" w:hAnsi="Arial" w:cs="Arial"/>
                <w:sz w:val="20"/>
                <w:szCs w:val="20"/>
              </w:rPr>
              <w:t>, por ejemplo: “reducir  el extravío de material de laboratorio, reducir los tiempos de préstamo y devolución, planear mantenimientos y reducir el consumo de papel”</w:t>
            </w:r>
            <w:r w:rsidRPr="008B02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61E24" w:rsidRPr="00F52644" w14:paraId="0346FBE8" w14:textId="77777777" w:rsidTr="00E70498">
        <w:trPr>
          <w:jc w:val="center"/>
        </w:trPr>
        <w:tc>
          <w:tcPr>
            <w:tcW w:w="1985" w:type="dxa"/>
          </w:tcPr>
          <w:p w14:paraId="76C3AACE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38" w:type="dxa"/>
          </w:tcPr>
          <w:p w14:paraId="4B7C86AA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un estimado del número de beneficiarios directos, por ejemplo: “200 estudiantes”. </w:t>
            </w:r>
          </w:p>
        </w:tc>
      </w:tr>
      <w:tr w:rsidR="00561E24" w:rsidRPr="00F52644" w14:paraId="6243132E" w14:textId="77777777" w:rsidTr="00E70498">
        <w:trPr>
          <w:jc w:val="center"/>
        </w:trPr>
        <w:tc>
          <w:tcPr>
            <w:tcW w:w="1985" w:type="dxa"/>
          </w:tcPr>
          <w:p w14:paraId="553AA615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938" w:type="dxa"/>
          </w:tcPr>
          <w:p w14:paraId="46025351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un estimado del número de beneficiarios indirectos, por ejemplo: “17 profesores”.</w:t>
            </w:r>
          </w:p>
        </w:tc>
      </w:tr>
      <w:tr w:rsidR="00561E24" w:rsidRPr="00F52644" w14:paraId="59E6A2B2" w14:textId="77777777" w:rsidTr="00E70498">
        <w:trPr>
          <w:jc w:val="center"/>
        </w:trPr>
        <w:tc>
          <w:tcPr>
            <w:tcW w:w="1985" w:type="dxa"/>
          </w:tcPr>
          <w:p w14:paraId="4243B3DD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52644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938" w:type="dxa"/>
          </w:tcPr>
          <w:p w14:paraId="3A57EB32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elaboración de la solicitud.</w:t>
            </w:r>
          </w:p>
        </w:tc>
      </w:tr>
      <w:tr w:rsidR="00561E24" w:rsidRPr="00F52644" w14:paraId="3AB1AFD2" w14:textId="77777777" w:rsidTr="00E70498">
        <w:trPr>
          <w:jc w:val="center"/>
        </w:trPr>
        <w:tc>
          <w:tcPr>
            <w:tcW w:w="1985" w:type="dxa"/>
          </w:tcPr>
          <w:p w14:paraId="7FFC7614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938" w:type="dxa"/>
          </w:tcPr>
          <w:p w14:paraId="134AE14B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inicio de los prestadores de Servicio Social.</w:t>
            </w:r>
          </w:p>
        </w:tc>
      </w:tr>
      <w:tr w:rsidR="00561E24" w:rsidRPr="00F52644" w14:paraId="0331EDE5" w14:textId="77777777" w:rsidTr="00E70498">
        <w:trPr>
          <w:jc w:val="center"/>
        </w:trPr>
        <w:tc>
          <w:tcPr>
            <w:tcW w:w="1985" w:type="dxa"/>
          </w:tcPr>
          <w:p w14:paraId="4DB2E042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938" w:type="dxa"/>
          </w:tcPr>
          <w:p w14:paraId="62521D11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término de los prestadores de Servicio Social (considerar una duración de 6 meses).</w:t>
            </w:r>
          </w:p>
        </w:tc>
      </w:tr>
      <w:tr w:rsidR="00561E24" w:rsidRPr="00F52644" w14:paraId="67B56AA3" w14:textId="77777777" w:rsidTr="00E70498">
        <w:trPr>
          <w:jc w:val="center"/>
        </w:trPr>
        <w:tc>
          <w:tcPr>
            <w:tcW w:w="1985" w:type="dxa"/>
          </w:tcPr>
          <w:p w14:paraId="2D802011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938" w:type="dxa"/>
          </w:tcPr>
          <w:p w14:paraId="275AF6A9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del responsable de la unidad administrativa. </w:t>
            </w:r>
          </w:p>
        </w:tc>
      </w:tr>
      <w:tr w:rsidR="00561E24" w:rsidRPr="00F52644" w14:paraId="29478B92" w14:textId="77777777" w:rsidTr="00E70498">
        <w:trPr>
          <w:jc w:val="center"/>
        </w:trPr>
        <w:tc>
          <w:tcPr>
            <w:tcW w:w="1985" w:type="dxa"/>
          </w:tcPr>
          <w:p w14:paraId="35C8E6BA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938" w:type="dxa"/>
          </w:tcPr>
          <w:p w14:paraId="77483C8B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responsable directo del Programa de Servicio Social.</w:t>
            </w:r>
          </w:p>
        </w:tc>
      </w:tr>
      <w:tr w:rsidR="00561E24" w:rsidRPr="00F52644" w14:paraId="3DDE47CF" w14:textId="77777777" w:rsidTr="00E70498">
        <w:trPr>
          <w:jc w:val="center"/>
        </w:trPr>
        <w:tc>
          <w:tcPr>
            <w:tcW w:w="1985" w:type="dxa"/>
          </w:tcPr>
          <w:p w14:paraId="38C2293F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938" w:type="dxa"/>
          </w:tcPr>
          <w:p w14:paraId="0BB51B20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Jefe del Departamento de Gestión Tecnológica y Vinculación del Instituto Tecnológico de Morelia.</w:t>
            </w:r>
          </w:p>
        </w:tc>
      </w:tr>
      <w:tr w:rsidR="00561E24" w:rsidRPr="00F52644" w14:paraId="3AECC114" w14:textId="77777777" w:rsidTr="00E70498">
        <w:trPr>
          <w:jc w:val="center"/>
        </w:trPr>
        <w:tc>
          <w:tcPr>
            <w:tcW w:w="1985" w:type="dxa"/>
          </w:tcPr>
          <w:p w14:paraId="137597FC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7938" w:type="dxa"/>
          </w:tcPr>
          <w:p w14:paraId="21545279" w14:textId="1209E2A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del Subdirector de Planeaci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083263474"/>
                <w:docPartObj>
                  <w:docPartGallery w:val="Watermarks"/>
                </w:docPartObj>
              </w:sdtPr>
              <w:sdtContent>
                <w:r w:rsidR="00275F04" w:rsidRPr="00275F04">
                  <w:rPr>
                    <w:rFonts w:ascii="Arial" w:hAnsi="Arial" w:cs="Arial"/>
                    <w:noProof/>
                    <w:sz w:val="20"/>
                    <w:szCs w:val="20"/>
                  </w:rPr>
                  <mc:AlternateContent>
                    <mc:Choice Requires="wps">
                      <w:drawing>
                        <wp:anchor distT="0" distB="0" distL="114300" distR="114300" simplePos="0" relativeHeight="251664384" behindDoc="1" locked="0" layoutInCell="0" allowOverlap="1" wp14:anchorId="6E8F4870" wp14:editId="757CE82B">
                          <wp:simplePos x="0" y="0"/>
                          <wp:positionH relativeFrom="margin">
                            <wp:align>center</wp:align>
                          </wp:positionH>
                          <wp:positionV relativeFrom="margin">
                            <wp:align>center</wp:align>
                          </wp:positionV>
                          <wp:extent cx="7855585" cy="1071245"/>
                          <wp:effectExtent l="0" t="2428875" r="0" b="2376805"/>
                          <wp:wrapNone/>
                          <wp:docPr id="5" name="Cuadro de texto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 noChangeShapeType="1" noTextEdit="1"/>
                                </wps:cNvSpPr>
                                <wps:spPr bwMode="auto">
                                  <a:xfrm rot="18900000">
                                    <a:off x="0" y="0"/>
                                    <a:ext cx="7855585" cy="1071245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E2F9A3" w14:textId="77777777" w:rsidR="00275F04" w:rsidRDefault="00275F04" w:rsidP="00275F0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1">
                                                <w14:alpha w14:val="50000"/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NO IMPRIMIR ESTA PÁGINA</w:t>
                                      </w:r>
                                    </w:p>
                                  </w:txbxContent>
                                </wps:txbx>
                                <wps:bodyPr wrap="square" numCol="1" fromWordArt="1">
                                  <a:prstTxWarp prst="textPlain">
                                    <a:avLst>
                                      <a:gd name="adj" fmla="val 50000"/>
                                    </a:avLst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E8F4870" id="Cuadro de texto 5" o:spid="_x0000_s1027" type="#_x0000_t202" style="position:absolute;margin-left:0;margin-top:0;width:618.55pt;height:84.35pt;rotation:-45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" o:allowincell="f" filled="f" stroked="f">
                          <v:stroke joinstyle="round"/>
                          <o:lock v:ext="edit" shapetype="t"/>
                          <v:textbox style="mso-fit-shape-to-text:t">
                            <w:txbxContent>
                              <w:p w14:paraId="5AE2F9A3" w14:textId="77777777" w:rsidR="00275F04" w:rsidRDefault="00275F04" w:rsidP="00275F04">
                                <w:pPr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 IMPRIMIR ESTA PÁGINA</w:t>
                                </w:r>
                              </w:p>
                            </w:txbxContent>
                          </v:textbox>
                          <w10:wrap anchorx="margin" anchory="margin"/>
                        </v:shape>
                      </w:pict>
                    </mc:Fallback>
                  </mc:AlternateContent>
                </w:r>
              </w:sdtContent>
            </w:sdt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ón y Vinculación del Instituto Tecnológico de Morelia.</w:t>
            </w:r>
          </w:p>
        </w:tc>
      </w:tr>
      <w:tr w:rsidR="00561E24" w:rsidRPr="00F52644" w14:paraId="3EB0BBD0" w14:textId="77777777" w:rsidTr="00E70498">
        <w:trPr>
          <w:jc w:val="center"/>
        </w:trPr>
        <w:tc>
          <w:tcPr>
            <w:tcW w:w="1985" w:type="dxa"/>
          </w:tcPr>
          <w:p w14:paraId="27B7DCEE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938" w:type="dxa"/>
          </w:tcPr>
          <w:p w14:paraId="53A366EF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Jefe de la Oficina de Servicio Social y Desarrollo Comunitario del Depto. de Gestión Tecnológica y Vinculación.</w:t>
            </w:r>
          </w:p>
        </w:tc>
      </w:tr>
      <w:tr w:rsidR="00561E24" w:rsidRPr="00F52644" w14:paraId="5688CF70" w14:textId="77777777" w:rsidTr="00E70498">
        <w:trPr>
          <w:jc w:val="center"/>
        </w:trPr>
        <w:tc>
          <w:tcPr>
            <w:tcW w:w="1985" w:type="dxa"/>
          </w:tcPr>
          <w:p w14:paraId="1D21DE00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938" w:type="dxa"/>
          </w:tcPr>
          <w:p w14:paraId="374E6BC2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Jefe de la Oficina de Servicio Social y Desarrollo Comunitario y sello de recibido de la solicitud.</w:t>
            </w:r>
          </w:p>
        </w:tc>
      </w:tr>
      <w:tr w:rsidR="00561E24" w:rsidRPr="00F52644" w14:paraId="7AD8B755" w14:textId="77777777" w:rsidTr="00E70498">
        <w:trPr>
          <w:jc w:val="center"/>
        </w:trPr>
        <w:tc>
          <w:tcPr>
            <w:tcW w:w="1985" w:type="dxa"/>
          </w:tcPr>
          <w:p w14:paraId="598ACCFC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938" w:type="dxa"/>
          </w:tcPr>
          <w:p w14:paraId="3CE6BC75" w14:textId="77777777" w:rsidR="00561E2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folio de solicitud (asignado por el Depto. de Gestión Tecnológica y Vinculación).</w:t>
            </w:r>
          </w:p>
        </w:tc>
      </w:tr>
      <w:tr w:rsidR="00561E24" w:rsidRPr="00F52644" w14:paraId="62F0BB64" w14:textId="77777777" w:rsidTr="00E70498">
        <w:trPr>
          <w:jc w:val="center"/>
        </w:trPr>
        <w:tc>
          <w:tcPr>
            <w:tcW w:w="1985" w:type="dxa"/>
          </w:tcPr>
          <w:p w14:paraId="66FE281F" w14:textId="77777777" w:rsidR="00561E24" w:rsidRPr="00F5264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938" w:type="dxa"/>
          </w:tcPr>
          <w:p w14:paraId="3F560AFF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folio de solicitud (asignado por el Depto. de Gestión Tecnológica y Vinculación).</w:t>
            </w:r>
          </w:p>
        </w:tc>
      </w:tr>
      <w:tr w:rsidR="00561E24" w:rsidRPr="00F52644" w14:paraId="2B57501D" w14:textId="77777777" w:rsidTr="00E70498">
        <w:trPr>
          <w:jc w:val="center"/>
        </w:trPr>
        <w:tc>
          <w:tcPr>
            <w:tcW w:w="1985" w:type="dxa"/>
          </w:tcPr>
          <w:p w14:paraId="4851D49A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938" w:type="dxa"/>
          </w:tcPr>
          <w:p w14:paraId="0655F9A8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prestadores de Servicio Social requeridos correspondientes a cada carrera y al tipo de actividades que desarrollarán.</w:t>
            </w:r>
          </w:p>
        </w:tc>
      </w:tr>
      <w:tr w:rsidR="00561E24" w:rsidRPr="00F52644" w14:paraId="0E5EE88B" w14:textId="77777777" w:rsidTr="00E70498">
        <w:trPr>
          <w:jc w:val="center"/>
        </w:trPr>
        <w:tc>
          <w:tcPr>
            <w:tcW w:w="1985" w:type="dxa"/>
          </w:tcPr>
          <w:p w14:paraId="4FA93736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7938" w:type="dxa"/>
          </w:tcPr>
          <w:p w14:paraId="29B7E1D1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subtotal de prestadores de Servicio Social por tipo de actividad.</w:t>
            </w:r>
          </w:p>
        </w:tc>
      </w:tr>
      <w:tr w:rsidR="00561E24" w:rsidRPr="00F52644" w14:paraId="4387F6D2" w14:textId="77777777" w:rsidTr="00E70498">
        <w:trPr>
          <w:jc w:val="center"/>
        </w:trPr>
        <w:tc>
          <w:tcPr>
            <w:tcW w:w="1985" w:type="dxa"/>
          </w:tcPr>
          <w:p w14:paraId="6A0BD943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938" w:type="dxa"/>
          </w:tcPr>
          <w:p w14:paraId="639AC517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subtotal de prestadores de Servicio Social por carrera.</w:t>
            </w:r>
          </w:p>
        </w:tc>
      </w:tr>
      <w:tr w:rsidR="00561E24" w:rsidRPr="00F52644" w14:paraId="5CCCC2EC" w14:textId="77777777" w:rsidTr="00E70498">
        <w:trPr>
          <w:jc w:val="center"/>
        </w:trPr>
        <w:tc>
          <w:tcPr>
            <w:tcW w:w="1985" w:type="dxa"/>
          </w:tcPr>
          <w:p w14:paraId="5214AC9B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938" w:type="dxa"/>
          </w:tcPr>
          <w:p w14:paraId="7E2E99BC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total de prestadores de Servicio Social solicitados.</w:t>
            </w:r>
          </w:p>
        </w:tc>
      </w:tr>
      <w:tr w:rsidR="00561E24" w:rsidRPr="00F52644" w14:paraId="350FCABC" w14:textId="77777777" w:rsidTr="00E70498">
        <w:trPr>
          <w:jc w:val="center"/>
        </w:trPr>
        <w:tc>
          <w:tcPr>
            <w:tcW w:w="1985" w:type="dxa"/>
          </w:tcPr>
          <w:p w14:paraId="365EBADE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938" w:type="dxa"/>
          </w:tcPr>
          <w:p w14:paraId="6B339609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será en la mañana.</w:t>
            </w:r>
          </w:p>
        </w:tc>
      </w:tr>
      <w:tr w:rsidR="00561E24" w:rsidRPr="00F52644" w14:paraId="42272062" w14:textId="77777777" w:rsidTr="00E70498">
        <w:trPr>
          <w:jc w:val="center"/>
        </w:trPr>
        <w:tc>
          <w:tcPr>
            <w:tcW w:w="1985" w:type="dxa"/>
          </w:tcPr>
          <w:p w14:paraId="39E164B1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938" w:type="dxa"/>
          </w:tcPr>
          <w:p w14:paraId="16E09E57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será en la tarde.</w:t>
            </w:r>
          </w:p>
        </w:tc>
      </w:tr>
      <w:tr w:rsidR="00561E24" w:rsidRPr="00F52644" w14:paraId="23ED0BCA" w14:textId="77777777" w:rsidTr="00E70498">
        <w:trPr>
          <w:jc w:val="center"/>
        </w:trPr>
        <w:tc>
          <w:tcPr>
            <w:tcW w:w="1985" w:type="dxa"/>
          </w:tcPr>
          <w:p w14:paraId="721232F4" w14:textId="77777777" w:rsidR="00561E24" w:rsidRDefault="00561E24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938" w:type="dxa"/>
          </w:tcPr>
          <w:p w14:paraId="3F39B54C" w14:textId="77777777" w:rsidR="00561E24" w:rsidRPr="00F52644" w:rsidRDefault="00561E24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X para indicar si el horario para los prestadores de Servicio Social es indistinto entre mañana y tarde.</w:t>
            </w:r>
          </w:p>
        </w:tc>
      </w:tr>
    </w:tbl>
    <w:p w14:paraId="57E9FC6E" w14:textId="77777777" w:rsidR="00561E24" w:rsidRPr="00F52644" w:rsidRDefault="00561E24" w:rsidP="00561E24">
      <w:pPr>
        <w:rPr>
          <w:rFonts w:ascii="Arial" w:hAnsi="Arial" w:cs="Arial"/>
          <w:sz w:val="20"/>
          <w:szCs w:val="20"/>
        </w:rPr>
      </w:pPr>
    </w:p>
    <w:p w14:paraId="4685DCB4" w14:textId="77777777" w:rsidR="00561E24" w:rsidRPr="00F52644" w:rsidRDefault="00561E24" w:rsidP="00561E24">
      <w:pPr>
        <w:rPr>
          <w:rFonts w:ascii="Arial" w:hAnsi="Arial" w:cs="Arial"/>
          <w:sz w:val="20"/>
          <w:szCs w:val="20"/>
          <w:lang w:val="es-ES"/>
        </w:rPr>
      </w:pPr>
      <w:r w:rsidRPr="00F52644">
        <w:rPr>
          <w:rFonts w:ascii="Arial" w:hAnsi="Arial" w:cs="Arial"/>
          <w:b/>
          <w:sz w:val="20"/>
          <w:szCs w:val="20"/>
        </w:rPr>
        <w:t>NOTA: Elaborar en hoja membretada.</w:t>
      </w:r>
    </w:p>
    <w:p w14:paraId="1870CFF1" w14:textId="77777777" w:rsidR="00561E24" w:rsidRPr="00766DC7" w:rsidRDefault="00561E24" w:rsidP="00561E24">
      <w:pPr>
        <w:rPr>
          <w:rFonts w:asciiTheme="minorHAnsi" w:hAnsiTheme="minorHAnsi" w:cstheme="minorHAnsi"/>
          <w:sz w:val="20"/>
          <w:szCs w:val="18"/>
          <w:lang w:val="es-ES"/>
        </w:rPr>
      </w:pPr>
    </w:p>
    <w:p w14:paraId="33B64E01" w14:textId="77777777" w:rsidR="00561E24" w:rsidRPr="00766DC7" w:rsidRDefault="00561E24" w:rsidP="00B32C17">
      <w:pPr>
        <w:rPr>
          <w:rFonts w:asciiTheme="minorHAnsi" w:hAnsiTheme="minorHAnsi" w:cstheme="minorHAnsi"/>
          <w:sz w:val="20"/>
          <w:szCs w:val="18"/>
          <w:lang w:val="es-ES"/>
        </w:rPr>
      </w:pPr>
    </w:p>
    <w:sectPr w:rsidR="00561E24" w:rsidRPr="00766DC7" w:rsidSect="00561E24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09" w:right="814" w:bottom="510" w:left="51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FE50" w14:textId="77777777" w:rsidR="005F5107" w:rsidRDefault="005F5107" w:rsidP="00EB40BA">
      <w:r>
        <w:separator/>
      </w:r>
    </w:p>
  </w:endnote>
  <w:endnote w:type="continuationSeparator" w:id="0">
    <w:p w14:paraId="527ADCE2" w14:textId="77777777" w:rsidR="005F5107" w:rsidRDefault="005F5107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2"/>
      <w:tblW w:w="14409" w:type="dxa"/>
      <w:tblBorders>
        <w:top w:val="none" w:sz="0" w:space="0" w:color="auto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7"/>
      <w:gridCol w:w="7415"/>
      <w:gridCol w:w="3497"/>
    </w:tblGrid>
    <w:tr w:rsidR="00561E24" w:rsidRPr="006722A3" w14:paraId="0CAAACAB" w14:textId="77777777" w:rsidTr="00561E24">
      <w:trPr>
        <w:trHeight w:val="252"/>
      </w:trPr>
      <w:tc>
        <w:tcPr>
          <w:tcW w:w="3497" w:type="dxa"/>
        </w:tcPr>
        <w:p w14:paraId="2A5B4647" w14:textId="405DFB58" w:rsidR="00561E24" w:rsidRPr="006722A3" w:rsidRDefault="00561E24" w:rsidP="00561E24">
          <w:pPr>
            <w:rPr>
              <w:rFonts w:ascii="Arial" w:eastAsiaTheme="minorHAnsi" w:hAnsi="Arial" w:cs="Arial"/>
              <w:sz w:val="22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ITMORELIA-IT-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VI</w:t>
          </w: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-00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2</w:t>
          </w: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>-0</w:t>
          </w:r>
          <w:r>
            <w:rPr>
              <w:rFonts w:ascii="Arial" w:eastAsiaTheme="minorHAnsi" w:hAnsi="Arial" w:cs="Arial"/>
              <w:sz w:val="16"/>
              <w:szCs w:val="16"/>
              <w:lang w:eastAsia="en-US"/>
            </w:rPr>
            <w:t>2</w:t>
          </w:r>
        </w:p>
      </w:tc>
      <w:tc>
        <w:tcPr>
          <w:tcW w:w="7415" w:type="dxa"/>
        </w:tcPr>
        <w:p w14:paraId="0AA3CC64" w14:textId="77777777" w:rsidR="00561E24" w:rsidRPr="006722A3" w:rsidRDefault="00561E24" w:rsidP="00561E24">
          <w:pPr>
            <w:rPr>
              <w:rFonts w:ascii="Arial" w:eastAsiaTheme="minorHAnsi" w:hAnsi="Arial" w:cs="Arial"/>
              <w:sz w:val="16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16"/>
              <w:lang w:eastAsia="en-US"/>
            </w:rPr>
            <w:t xml:space="preserve">                                                                           Rev. 2                                                      </w:t>
          </w:r>
        </w:p>
      </w:tc>
      <w:tc>
        <w:tcPr>
          <w:tcW w:w="3497" w:type="dxa"/>
        </w:tcPr>
        <w:p w14:paraId="48E4CD74" w14:textId="6F09B773" w:rsidR="00561E24" w:rsidRPr="006722A3" w:rsidRDefault="00561E24" w:rsidP="00561E24">
          <w:pPr>
            <w:jc w:val="center"/>
            <w:rPr>
              <w:rFonts w:ascii="Arial" w:eastAsiaTheme="minorHAnsi" w:hAnsi="Arial" w:cs="Arial"/>
              <w:sz w:val="16"/>
              <w:szCs w:val="22"/>
              <w:lang w:eastAsia="en-US"/>
            </w:rPr>
          </w:pPr>
          <w:r w:rsidRPr="006722A3"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 xml:space="preserve">                                           Página </w: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begin"/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instrText>PAGE  \* Arabic  \* MERGEFORMAT</w:instrTex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separate"/>
          </w:r>
          <w:r w:rsidRPr="00561E24">
            <w:rPr>
              <w:rFonts w:ascii="Arial" w:eastAsiaTheme="minorHAnsi" w:hAnsi="Arial" w:cs="Arial"/>
              <w:b/>
              <w:bCs/>
              <w:noProof/>
              <w:sz w:val="16"/>
              <w:szCs w:val="22"/>
              <w:lang w:val="es-ES" w:eastAsia="en-US"/>
            </w:rPr>
            <w:t>1</w:t>
          </w:r>
          <w:r w:rsidRPr="006722A3">
            <w:rPr>
              <w:rFonts w:ascii="Arial" w:eastAsiaTheme="minorHAnsi" w:hAnsi="Arial" w:cs="Arial"/>
              <w:b/>
              <w:bCs/>
              <w:sz w:val="16"/>
              <w:szCs w:val="22"/>
              <w:lang w:eastAsia="en-US"/>
            </w:rPr>
            <w:fldChar w:fldCharType="end"/>
          </w:r>
          <w:r w:rsidRPr="006722A3"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 xml:space="preserve"> de </w:t>
          </w:r>
          <w:r>
            <w:rPr>
              <w:rFonts w:ascii="Arial" w:eastAsiaTheme="minorHAnsi" w:hAnsi="Arial" w:cs="Arial"/>
              <w:sz w:val="16"/>
              <w:szCs w:val="22"/>
              <w:lang w:val="es-ES" w:eastAsia="en-US"/>
            </w:rPr>
            <w:t>4</w:t>
          </w:r>
        </w:p>
      </w:tc>
    </w:tr>
  </w:tbl>
  <w:p w14:paraId="29A497AB" w14:textId="77777777" w:rsidR="00561E24" w:rsidRDefault="00561E24" w:rsidP="00561E24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EC4D" w14:textId="77777777" w:rsidR="005F5107" w:rsidRDefault="005F5107" w:rsidP="00EB40BA">
      <w:r>
        <w:separator/>
      </w:r>
    </w:p>
  </w:footnote>
  <w:footnote w:type="continuationSeparator" w:id="0">
    <w:p w14:paraId="1ED8FDE9" w14:textId="77777777" w:rsidR="005F5107" w:rsidRDefault="005F5107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06063" w14:textId="77777777" w:rsidR="00EB40BA" w:rsidRDefault="005F5107">
    <w:pPr>
      <w:pStyle w:val="Encabezado"/>
    </w:pPr>
    <w:r>
      <w:rPr>
        <w:noProof/>
        <w:lang w:eastAsia="es-MX"/>
      </w:rPr>
      <w:pict w14:anchorId="0723B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560" w:type="dxa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7490"/>
      <w:gridCol w:w="3535"/>
    </w:tblGrid>
    <w:tr w:rsidR="00C13DCE" w14:paraId="42A248A3" w14:textId="77777777" w:rsidTr="00561E24">
      <w:trPr>
        <w:trHeight w:val="403"/>
      </w:trPr>
      <w:tc>
        <w:tcPr>
          <w:tcW w:w="3535" w:type="dxa"/>
        </w:tcPr>
        <w:p w14:paraId="5DD74C3A" w14:textId="4B8F798B" w:rsidR="00C13DCE" w:rsidRDefault="008F31E4" w:rsidP="008F31E4">
          <w:bookmarkStart w:id="1" w:name="_Hlk497288812"/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12339C26" wp14:editId="6CA000E0">
                <wp:simplePos x="0" y="0"/>
                <wp:positionH relativeFrom="column">
                  <wp:posOffset>78574</wp:posOffset>
                </wp:positionH>
                <wp:positionV relativeFrom="paragraph">
                  <wp:posOffset>104803</wp:posOffset>
                </wp:positionV>
                <wp:extent cx="1438275" cy="808990"/>
                <wp:effectExtent l="0" t="0" r="0" b="0"/>
                <wp:wrapNone/>
                <wp:docPr id="8" name="Imagen 8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90" w:type="dxa"/>
        </w:tcPr>
        <w:p w14:paraId="2FDCEB1C" w14:textId="627FF7A6" w:rsidR="00AD1BAA" w:rsidRDefault="00AD1BAA" w:rsidP="00C13DC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INSTITUTO TECNOLOGICO DE MORELIA</w:t>
          </w:r>
        </w:p>
        <w:p w14:paraId="5115C5EF" w14:textId="77777777" w:rsidR="00AD1BAA" w:rsidRDefault="00AD1BAA" w:rsidP="00C13DCE">
          <w:pPr>
            <w:jc w:val="center"/>
            <w:rPr>
              <w:rFonts w:ascii="Arial" w:hAnsi="Arial" w:cs="Arial"/>
              <w:b/>
            </w:rPr>
          </w:pPr>
        </w:p>
        <w:p w14:paraId="27943B97" w14:textId="4FEADA9B" w:rsidR="00C13DCE" w:rsidRPr="00090864" w:rsidRDefault="00C13DCE" w:rsidP="00C13DC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Solicitud Interna de Servidores Sociales</w:t>
          </w:r>
        </w:p>
      </w:tc>
      <w:tc>
        <w:tcPr>
          <w:tcW w:w="3535" w:type="dxa"/>
        </w:tcPr>
        <w:p w14:paraId="7CBEE69E" w14:textId="643FFF20" w:rsidR="00C13DCE" w:rsidRDefault="00C13DCE" w:rsidP="008F31E4"/>
      </w:tc>
    </w:tr>
    <w:tr w:rsidR="00C13DCE" w14:paraId="01A09FD6" w14:textId="77777777" w:rsidTr="00561E24">
      <w:trPr>
        <w:trHeight w:val="201"/>
      </w:trPr>
      <w:tc>
        <w:tcPr>
          <w:tcW w:w="3535" w:type="dxa"/>
        </w:tcPr>
        <w:p w14:paraId="66C97E30" w14:textId="19A0DEC9" w:rsidR="00C13DCE" w:rsidRDefault="00C13DCE" w:rsidP="00C13DCE">
          <w:pPr>
            <w:jc w:val="center"/>
          </w:pPr>
        </w:p>
      </w:tc>
      <w:tc>
        <w:tcPr>
          <w:tcW w:w="7490" w:type="dxa"/>
        </w:tcPr>
        <w:p w14:paraId="5AFAE3A2" w14:textId="79E33DAC" w:rsidR="00C13DCE" w:rsidRPr="004167AD" w:rsidRDefault="00C13DCE" w:rsidP="00153592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3535" w:type="dxa"/>
        </w:tcPr>
        <w:p w14:paraId="65FBA2C7" w14:textId="062B6DA2" w:rsidR="00C13DCE" w:rsidRDefault="00561E24" w:rsidP="00C13DCE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31533688" wp14:editId="66AB045C">
                <wp:simplePos x="0" y="0"/>
                <wp:positionH relativeFrom="margin">
                  <wp:posOffset>1194104</wp:posOffset>
                </wp:positionH>
                <wp:positionV relativeFrom="paragraph">
                  <wp:posOffset>-420619</wp:posOffset>
                </wp:positionV>
                <wp:extent cx="814705" cy="813435"/>
                <wp:effectExtent l="0" t="0" r="444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3DCE" w14:paraId="2ED13D92" w14:textId="77777777" w:rsidTr="00561E24">
      <w:trPr>
        <w:trHeight w:val="320"/>
      </w:trPr>
      <w:tc>
        <w:tcPr>
          <w:tcW w:w="3535" w:type="dxa"/>
        </w:tcPr>
        <w:p w14:paraId="0A208BAB" w14:textId="77777777" w:rsidR="00C13DCE" w:rsidRDefault="00C13DCE" w:rsidP="008F31E4"/>
      </w:tc>
      <w:tc>
        <w:tcPr>
          <w:tcW w:w="7490" w:type="dxa"/>
        </w:tcPr>
        <w:p w14:paraId="585FEB50" w14:textId="77777777" w:rsidR="00C13DCE" w:rsidRPr="009552A7" w:rsidRDefault="00C13DCE" w:rsidP="00AD1BAA">
          <w:pPr>
            <w:rPr>
              <w:rFonts w:ascii="Arial" w:hAnsi="Arial" w:cs="Arial"/>
              <w:sz w:val="18"/>
            </w:rPr>
          </w:pPr>
        </w:p>
      </w:tc>
      <w:tc>
        <w:tcPr>
          <w:tcW w:w="3535" w:type="dxa"/>
        </w:tcPr>
        <w:p w14:paraId="72D34A2B" w14:textId="308D1545" w:rsidR="00C13DCE" w:rsidRDefault="00C13DCE" w:rsidP="00C13DCE">
          <w:pPr>
            <w:jc w:val="center"/>
          </w:pPr>
        </w:p>
      </w:tc>
    </w:tr>
    <w:tr w:rsidR="00C13DCE" w14:paraId="154D74CA" w14:textId="77777777" w:rsidTr="00561E24">
      <w:trPr>
        <w:trHeight w:val="141"/>
      </w:trPr>
      <w:tc>
        <w:tcPr>
          <w:tcW w:w="3535" w:type="dxa"/>
        </w:tcPr>
        <w:p w14:paraId="5E241D1A" w14:textId="39ACE5D2" w:rsidR="00C13DCE" w:rsidRPr="00153592" w:rsidRDefault="00C13DCE" w:rsidP="00C13DC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490" w:type="dxa"/>
        </w:tcPr>
        <w:p w14:paraId="2A7D4B83" w14:textId="37A9478D" w:rsidR="00C13DCE" w:rsidRPr="004167AD" w:rsidRDefault="00C13DCE" w:rsidP="00C13DCE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3535" w:type="dxa"/>
        </w:tcPr>
        <w:p w14:paraId="23C69BA3" w14:textId="48EB4AB4" w:rsidR="00C13DCE" w:rsidRPr="004167AD" w:rsidRDefault="00C13DCE" w:rsidP="00C13DCE">
          <w:pPr>
            <w:jc w:val="center"/>
            <w:rPr>
              <w:rFonts w:ascii="Arial" w:hAnsi="Arial" w:cs="Arial"/>
              <w:sz w:val="16"/>
            </w:rPr>
          </w:pPr>
        </w:p>
      </w:tc>
    </w:tr>
    <w:bookmarkEnd w:id="1"/>
  </w:tbl>
  <w:p w14:paraId="3623D8DB" w14:textId="7D151DC9" w:rsidR="00EB40BA" w:rsidRDefault="00EB40BA" w:rsidP="00561E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90F94" w14:textId="77777777" w:rsidR="00EB40BA" w:rsidRDefault="005F5107">
    <w:pPr>
      <w:pStyle w:val="Encabezado"/>
    </w:pPr>
    <w:r>
      <w:rPr>
        <w:noProof/>
        <w:lang w:eastAsia="es-MX"/>
      </w:rPr>
      <w:pict w14:anchorId="0518EA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39D"/>
    <w:rsid w:val="00002677"/>
    <w:rsid w:val="00010B2C"/>
    <w:rsid w:val="000312A8"/>
    <w:rsid w:val="00054B31"/>
    <w:rsid w:val="0005789B"/>
    <w:rsid w:val="0008037E"/>
    <w:rsid w:val="00086383"/>
    <w:rsid w:val="000A7BF9"/>
    <w:rsid w:val="000C5AD1"/>
    <w:rsid w:val="000E477E"/>
    <w:rsid w:val="0010744B"/>
    <w:rsid w:val="00111522"/>
    <w:rsid w:val="00137A3B"/>
    <w:rsid w:val="00153592"/>
    <w:rsid w:val="00176521"/>
    <w:rsid w:val="0019054F"/>
    <w:rsid w:val="00191266"/>
    <w:rsid w:val="001960D0"/>
    <w:rsid w:val="001964A3"/>
    <w:rsid w:val="001C2D53"/>
    <w:rsid w:val="001D0BCC"/>
    <w:rsid w:val="001E4685"/>
    <w:rsid w:val="001E70C5"/>
    <w:rsid w:val="002000D8"/>
    <w:rsid w:val="002116C7"/>
    <w:rsid w:val="00213C64"/>
    <w:rsid w:val="00265B3C"/>
    <w:rsid w:val="00271AA4"/>
    <w:rsid w:val="002758D8"/>
    <w:rsid w:val="00275F04"/>
    <w:rsid w:val="00277B8F"/>
    <w:rsid w:val="00295A16"/>
    <w:rsid w:val="002A4752"/>
    <w:rsid w:val="002D6B39"/>
    <w:rsid w:val="002E08DC"/>
    <w:rsid w:val="002E5D0D"/>
    <w:rsid w:val="00325540"/>
    <w:rsid w:val="003378D8"/>
    <w:rsid w:val="00364681"/>
    <w:rsid w:val="00367D39"/>
    <w:rsid w:val="00367DE6"/>
    <w:rsid w:val="00385A39"/>
    <w:rsid w:val="003978CD"/>
    <w:rsid w:val="003B2386"/>
    <w:rsid w:val="003C00FA"/>
    <w:rsid w:val="003C3B4F"/>
    <w:rsid w:val="003D6D9E"/>
    <w:rsid w:val="003E3813"/>
    <w:rsid w:val="00400739"/>
    <w:rsid w:val="004171CF"/>
    <w:rsid w:val="00422733"/>
    <w:rsid w:val="0043388F"/>
    <w:rsid w:val="0048159E"/>
    <w:rsid w:val="004D10CB"/>
    <w:rsid w:val="004D5500"/>
    <w:rsid w:val="004F0243"/>
    <w:rsid w:val="004F2497"/>
    <w:rsid w:val="0050214A"/>
    <w:rsid w:val="00505AF9"/>
    <w:rsid w:val="00517E98"/>
    <w:rsid w:val="00525293"/>
    <w:rsid w:val="00530693"/>
    <w:rsid w:val="0053475E"/>
    <w:rsid w:val="00536420"/>
    <w:rsid w:val="005448C2"/>
    <w:rsid w:val="00550114"/>
    <w:rsid w:val="00552A0E"/>
    <w:rsid w:val="00561E24"/>
    <w:rsid w:val="00570E90"/>
    <w:rsid w:val="00584050"/>
    <w:rsid w:val="005E44D1"/>
    <w:rsid w:val="005F5107"/>
    <w:rsid w:val="00625918"/>
    <w:rsid w:val="00642807"/>
    <w:rsid w:val="00656AFC"/>
    <w:rsid w:val="0069202A"/>
    <w:rsid w:val="00694313"/>
    <w:rsid w:val="006C0C9E"/>
    <w:rsid w:val="007126FA"/>
    <w:rsid w:val="00734AAB"/>
    <w:rsid w:val="007440C8"/>
    <w:rsid w:val="007443D4"/>
    <w:rsid w:val="00752DFF"/>
    <w:rsid w:val="00766DC7"/>
    <w:rsid w:val="007713AB"/>
    <w:rsid w:val="00773B50"/>
    <w:rsid w:val="007946A1"/>
    <w:rsid w:val="007965DE"/>
    <w:rsid w:val="007A4E60"/>
    <w:rsid w:val="007F3D0B"/>
    <w:rsid w:val="008320AF"/>
    <w:rsid w:val="008814CE"/>
    <w:rsid w:val="00886C3F"/>
    <w:rsid w:val="00896315"/>
    <w:rsid w:val="008E61B0"/>
    <w:rsid w:val="008F23DC"/>
    <w:rsid w:val="008F31E4"/>
    <w:rsid w:val="00905E7A"/>
    <w:rsid w:val="00923A04"/>
    <w:rsid w:val="00951BBF"/>
    <w:rsid w:val="0095726A"/>
    <w:rsid w:val="009939F6"/>
    <w:rsid w:val="009A0178"/>
    <w:rsid w:val="009A139D"/>
    <w:rsid w:val="009C1B9C"/>
    <w:rsid w:val="009D491E"/>
    <w:rsid w:val="009D6B9A"/>
    <w:rsid w:val="009D76A8"/>
    <w:rsid w:val="009E392A"/>
    <w:rsid w:val="009E44CC"/>
    <w:rsid w:val="009F2B48"/>
    <w:rsid w:val="00A01590"/>
    <w:rsid w:val="00A03771"/>
    <w:rsid w:val="00A1278C"/>
    <w:rsid w:val="00A54596"/>
    <w:rsid w:val="00A708F3"/>
    <w:rsid w:val="00A75BCB"/>
    <w:rsid w:val="00A82C5D"/>
    <w:rsid w:val="00AB3800"/>
    <w:rsid w:val="00AB6776"/>
    <w:rsid w:val="00AC07AF"/>
    <w:rsid w:val="00AD1BAA"/>
    <w:rsid w:val="00B1134E"/>
    <w:rsid w:val="00B23329"/>
    <w:rsid w:val="00B32C17"/>
    <w:rsid w:val="00B42EED"/>
    <w:rsid w:val="00B5106E"/>
    <w:rsid w:val="00B71A50"/>
    <w:rsid w:val="00B82E3F"/>
    <w:rsid w:val="00B913C1"/>
    <w:rsid w:val="00B92D70"/>
    <w:rsid w:val="00BA63E6"/>
    <w:rsid w:val="00BF7CAD"/>
    <w:rsid w:val="00C0646C"/>
    <w:rsid w:val="00C13DCE"/>
    <w:rsid w:val="00C365AE"/>
    <w:rsid w:val="00C53AE1"/>
    <w:rsid w:val="00D334B0"/>
    <w:rsid w:val="00D41D09"/>
    <w:rsid w:val="00D73B9F"/>
    <w:rsid w:val="00D74B60"/>
    <w:rsid w:val="00D937CC"/>
    <w:rsid w:val="00D95107"/>
    <w:rsid w:val="00DB4A81"/>
    <w:rsid w:val="00DB5969"/>
    <w:rsid w:val="00DC3AB3"/>
    <w:rsid w:val="00E1036F"/>
    <w:rsid w:val="00E42BD0"/>
    <w:rsid w:val="00E4423B"/>
    <w:rsid w:val="00E641E6"/>
    <w:rsid w:val="00E841F7"/>
    <w:rsid w:val="00E87C8A"/>
    <w:rsid w:val="00E97617"/>
    <w:rsid w:val="00EA13EC"/>
    <w:rsid w:val="00EB40BA"/>
    <w:rsid w:val="00EB5690"/>
    <w:rsid w:val="00EC760E"/>
    <w:rsid w:val="00EE5940"/>
    <w:rsid w:val="00EF46C7"/>
    <w:rsid w:val="00F02198"/>
    <w:rsid w:val="00F07086"/>
    <w:rsid w:val="00F1645C"/>
    <w:rsid w:val="00F463D4"/>
    <w:rsid w:val="00F566E2"/>
    <w:rsid w:val="00F81BDB"/>
    <w:rsid w:val="00F855A0"/>
    <w:rsid w:val="00FB4977"/>
    <w:rsid w:val="00FC2EB6"/>
    <w:rsid w:val="00FD418F"/>
    <w:rsid w:val="00FD6DB7"/>
    <w:rsid w:val="00FE68A0"/>
    <w:rsid w:val="00FE6913"/>
    <w:rsid w:val="00FE7F58"/>
    <w:rsid w:val="00FF19D3"/>
    <w:rsid w:val="00FF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565FD41B"/>
  <w15:docId w15:val="{CDE420CB-C825-4C74-8781-3642C3B7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46C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EB40BA"/>
  </w:style>
  <w:style w:type="paragraph" w:styleId="Piedepgina">
    <w:name w:val="footer"/>
    <w:basedOn w:val="Normal"/>
    <w:link w:val="Piedepgina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F4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7713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merodepgina">
    <w:name w:val="page number"/>
    <w:rsid w:val="009D491E"/>
    <w:rPr>
      <w:rFonts w:ascii="Times New Roman" w:hAnsi="Times New Roman"/>
      <w:color w:val="auto"/>
      <w:spacing w:val="0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1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56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GUI\AppData\Local\Temp\Temp1_Subplan.zip\ITM_ges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37D5-8A1D-4E9D-ACAF-13FCEFB1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ITM_gestion</Template>
  <TotalTime>10</TotalTime>
  <Pages>1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MAGUI</dc:creator>
  <cp:lastModifiedBy>Ireri Rojas</cp:lastModifiedBy>
  <cp:revision>5</cp:revision>
  <cp:lastPrinted>2016-11-03T22:15:00Z</cp:lastPrinted>
  <dcterms:created xsi:type="dcterms:W3CDTF">2018-09-28T10:10:00Z</dcterms:created>
  <dcterms:modified xsi:type="dcterms:W3CDTF">2019-10-08T18:03:00Z</dcterms:modified>
</cp:coreProperties>
</file>