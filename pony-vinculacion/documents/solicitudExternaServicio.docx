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E792" w14:textId="77777777" w:rsidR="00111BB8" w:rsidRPr="00290FC7" w:rsidRDefault="00111BB8" w:rsidP="006722A3">
      <w:pPr>
        <w:ind w:left="-993" w:right="-263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90FC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SOLICITUD EXTERNA DE SERVIDORES SOCIALES </w:t>
      </w:r>
    </w:p>
    <w:p w14:paraId="3285B7C9" w14:textId="77777777" w:rsidR="00111BB8" w:rsidRPr="00290FC7" w:rsidRDefault="00111BB8" w:rsidP="006722A3">
      <w:pPr>
        <w:ind w:left="-993" w:right="-263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90FC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Llenar una solicitud por cada programa de servicio social declarado</w:t>
      </w:r>
    </w:p>
    <w:tbl>
      <w:tblPr>
        <w:tblW w:w="1460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4"/>
        <w:gridCol w:w="8"/>
        <w:gridCol w:w="2439"/>
        <w:gridCol w:w="728"/>
        <w:gridCol w:w="1652"/>
        <w:gridCol w:w="1523"/>
        <w:gridCol w:w="3387"/>
      </w:tblGrid>
      <w:tr w:rsidR="00111BB8" w:rsidRPr="00290FC7" w14:paraId="404E38F2" w14:textId="77777777" w:rsidTr="0011350D">
        <w:tc>
          <w:tcPr>
            <w:tcW w:w="7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7B80" w14:textId="77777777" w:rsidR="00111BB8" w:rsidRPr="00290FC7" w:rsidRDefault="008A1B4C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 xml:space="preserve">NOMBRE DE LA </w:t>
            </w:r>
            <w:r w:rsidR="00111BB8" w:rsidRPr="00290FC7">
              <w:rPr>
                <w:rFonts w:asciiTheme="minorHAnsi" w:hAnsiTheme="minorHAnsi" w:cstheme="minorHAnsi"/>
                <w:sz w:val="18"/>
                <w:szCs w:val="18"/>
              </w:rPr>
              <w:t>DEPENDENCIA</w:t>
            </w: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 xml:space="preserve"> O ASOCIACIÓN CIVIL</w:t>
            </w:r>
            <w:r w:rsidR="00111BB8" w:rsidRPr="00290FC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7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C367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DOMICILIO: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  <w:p w14:paraId="15132175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9F75395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TELEFONO: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</w:tr>
      <w:tr w:rsidR="00111BB8" w:rsidRPr="00290FC7" w14:paraId="5F70FF97" w14:textId="77777777" w:rsidTr="0011350D">
        <w:tc>
          <w:tcPr>
            <w:tcW w:w="7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7023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RESPONSABLE DE LA DEPENDENCIA: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4A39A87C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101789D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D129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CORREO ELECTRÓNICO DEL RESPONSABLE DE LA DEPENDENCIA: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(5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</w:tc>
      </w:tr>
      <w:tr w:rsidR="00111BB8" w:rsidRPr="00290FC7" w14:paraId="0DA78443" w14:textId="77777777" w:rsidTr="0011350D">
        <w:tc>
          <w:tcPr>
            <w:tcW w:w="7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1AB3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RESPONSABLE DIRECTO DEL PROGRAMA EN EL PARTICIPARAN LOS SERVIDORES: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(6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57AF0C82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17FBC01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57F7" w14:textId="77777777" w:rsidR="00111BB8" w:rsidRPr="00290FC7" w:rsidRDefault="00111BB8" w:rsidP="00BF2FFD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CORREO ELECTRÓNICO DEL RESPONSABLE DIRECTO: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</w:tc>
      </w:tr>
      <w:tr w:rsidR="00111BB8" w:rsidRPr="00290FC7" w14:paraId="0FC4FB78" w14:textId="77777777" w:rsidTr="0011350D">
        <w:tc>
          <w:tcPr>
            <w:tcW w:w="7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B689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AREA/DEPARTAMENTO: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342C8873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B7B8629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69954" w14:textId="77777777" w:rsidR="00111BB8" w:rsidRPr="00290FC7" w:rsidRDefault="00111BB8" w:rsidP="00BF2FFD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OFICINA O SECCION: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</w:tc>
      </w:tr>
      <w:tr w:rsidR="00111BB8" w:rsidRPr="00290FC7" w14:paraId="1FFE69BF" w14:textId="77777777" w:rsidTr="0011350D">
        <w:tc>
          <w:tcPr>
            <w:tcW w:w="7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D6CE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NOMBRE DEL PROGRAMA: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161056C2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BDD139E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9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3E49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IMPACTO SOCIAL: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(1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10D03E9B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1D522684" w14:textId="77777777" w:rsidTr="0011350D">
        <w:trPr>
          <w:trHeight w:val="286"/>
        </w:trPr>
        <w:tc>
          <w:tcPr>
            <w:tcW w:w="7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8904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OBJETIVO: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(1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67346D57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1538B6E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938" w14:textId="77777777" w:rsidR="00111BB8" w:rsidRPr="00290FC7" w:rsidRDefault="00111BB8" w:rsidP="00290FC7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2989CE24" w14:textId="77777777" w:rsidTr="0011350D">
        <w:tc>
          <w:tcPr>
            <w:tcW w:w="7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6261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 xml:space="preserve">COMPENSACIÓN ECONOMICA DE: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(1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51770791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(NO OBLIGA)</w:t>
            </w:r>
          </w:p>
        </w:tc>
        <w:tc>
          <w:tcPr>
            <w:tcW w:w="7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27E8" w14:textId="77777777" w:rsidR="00111BB8" w:rsidRPr="00290FC7" w:rsidRDefault="00111BB8" w:rsidP="00BF2FFD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 xml:space="preserve">NUMERO DE BENEFICIARIOS: DIRECTOS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(1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 xml:space="preserve">_____  INDIRECTOS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(1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______</w:t>
            </w:r>
          </w:p>
        </w:tc>
      </w:tr>
      <w:tr w:rsidR="00111BB8" w:rsidRPr="00290FC7" w14:paraId="06736D70" w14:textId="77777777" w:rsidTr="0011350D">
        <w:tc>
          <w:tcPr>
            <w:tcW w:w="4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1345" w14:textId="77777777" w:rsidR="00111BB8" w:rsidRPr="00290FC7" w:rsidRDefault="00111BB8" w:rsidP="00BF2FFD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FECHA SOLICITUD (DD/MM/AA):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(1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0FE4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FECHA DE INICIO DELPROGRAMA (DD/MM/AA):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(1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60845ECA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4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557BA" w14:textId="77777777" w:rsidR="00111BB8" w:rsidRPr="00290FC7" w:rsidRDefault="00111BB8" w:rsidP="00BF2FFD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FECHA DE TERMINO DEL PROGRAMA (DD/MM/AA):</w:t>
            </w:r>
            <w:r w:rsidR="00BF2F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(1</w:t>
            </w:r>
            <w:r w:rsidR="00BF2FFD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  <w:r w:rsidR="00BF2FFD"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</w:tc>
      </w:tr>
      <w:tr w:rsidR="00111BB8" w:rsidRPr="00290FC7" w14:paraId="2132251E" w14:textId="77777777" w:rsidTr="0011350D"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6A0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RESPONSABLE DE LA DEPENDENCIA</w:t>
            </w:r>
          </w:p>
          <w:p w14:paraId="72E87FCB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C7B8D60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EB74D2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5ED40B5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9D81DDE" w14:textId="77777777" w:rsidR="00111BB8" w:rsidRPr="00BF2FFD" w:rsidRDefault="00BF2FFD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(1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72FEBDBD" w14:textId="66298D54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NOMBRE,</w:t>
            </w:r>
            <w:r w:rsidR="00A67DA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CARGO, FIRMA Y SELLO</w:t>
            </w:r>
          </w:p>
        </w:tc>
        <w:tc>
          <w:tcPr>
            <w:tcW w:w="3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F1AC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RESPONSABLE DIRECTO DEL</w:t>
            </w:r>
          </w:p>
          <w:p w14:paraId="7861309E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PROGRAMA</w:t>
            </w:r>
          </w:p>
          <w:p w14:paraId="43931522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C9E9D61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C087EE2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F88CA1" w14:textId="77777777" w:rsidR="00111BB8" w:rsidRPr="00BF2FFD" w:rsidRDefault="00BF2FFD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  <w:r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0637BEF4" w14:textId="3FDDFCD9" w:rsidR="00111BB8" w:rsidRPr="00290FC7" w:rsidRDefault="00A67DA2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NOMBRE, CARGO </w:t>
            </w:r>
            <w:r w:rsidR="00111BB8" w:rsidRPr="00290FC7">
              <w:rPr>
                <w:rFonts w:asciiTheme="minorHAnsi" w:hAnsiTheme="minorHAnsi" w:cstheme="minorHAnsi"/>
                <w:sz w:val="18"/>
                <w:szCs w:val="18"/>
              </w:rPr>
              <w:t>Y FIRMA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4E8A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Vo. Bo.</w:t>
            </w:r>
          </w:p>
          <w:p w14:paraId="17C2CAF1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6F04BFB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9F9A26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E985F5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DC50668" w14:textId="77777777" w:rsidR="00111BB8" w:rsidRPr="00BF2FFD" w:rsidRDefault="00BF2FFD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(2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3A93AE08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JEFE DEL DEPARTAMENTO DE GESTION</w:t>
            </w:r>
          </w:p>
          <w:p w14:paraId="4E883243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TECNOLÓGICA Y VINCULACION DEL ITM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0782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VALIDADO POR</w:t>
            </w:r>
          </w:p>
          <w:p w14:paraId="5B15F7E4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4D3D4B8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D949073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776847D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C57ADD" w14:textId="77777777" w:rsidR="00111BB8" w:rsidRPr="00BF2FFD" w:rsidRDefault="00BF2FFD" w:rsidP="00BF2FF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(2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BF2FFD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3B0746C1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8"/>
                <w:szCs w:val="18"/>
              </w:rPr>
              <w:t>SUBDIRECTOR DE PLANEACIÓN Y VINCULACION DEL ITM</w:t>
            </w:r>
          </w:p>
        </w:tc>
      </w:tr>
    </w:tbl>
    <w:p w14:paraId="6E6D950E" w14:textId="77777777" w:rsidR="002E6461" w:rsidRPr="00BF2FFD" w:rsidRDefault="002E6461" w:rsidP="00BF2FFD">
      <w:pPr>
        <w:rPr>
          <w:rFonts w:asciiTheme="minorHAnsi" w:hAnsiTheme="minorHAnsi"/>
          <w:sz w:val="20"/>
          <w:szCs w:val="20"/>
          <w:lang w:val="es-ES"/>
        </w:rPr>
      </w:pPr>
    </w:p>
    <w:p w14:paraId="7CFC2C6C" w14:textId="77777777" w:rsidR="00111BB8" w:rsidRPr="00290FC7" w:rsidRDefault="00111BB8" w:rsidP="00290FC7">
      <w:pPr>
        <w:pStyle w:val="Ttulo2"/>
        <w:spacing w:before="0"/>
        <w:ind w:left="9912"/>
        <w:rPr>
          <w:rFonts w:asciiTheme="minorHAnsi" w:hAnsiTheme="minorHAnsi"/>
          <w:color w:val="auto"/>
        </w:rPr>
      </w:pPr>
      <w:r w:rsidRPr="00BF2FFD">
        <w:rPr>
          <w:rFonts w:asciiTheme="minorHAnsi" w:hAnsiTheme="minorHAnsi"/>
          <w:color w:val="auto"/>
          <w:sz w:val="18"/>
          <w:szCs w:val="18"/>
        </w:rPr>
        <w:lastRenderedPageBreak/>
        <w:t>FOLIO ASIGNADO:</w:t>
      </w:r>
      <w:r w:rsidRPr="00290FC7">
        <w:rPr>
          <w:rFonts w:asciiTheme="minorHAnsi" w:hAnsiTheme="minorHAnsi"/>
          <w:color w:val="auto"/>
          <w:sz w:val="18"/>
          <w:szCs w:val="18"/>
        </w:rPr>
        <w:t xml:space="preserve"> </w:t>
      </w:r>
      <w:r w:rsidR="00BF2FFD" w:rsidRPr="00BF2FFD">
        <w:rPr>
          <w:rFonts w:asciiTheme="minorHAnsi" w:hAnsiTheme="minorHAnsi"/>
          <w:color w:val="auto"/>
          <w:sz w:val="18"/>
          <w:szCs w:val="18"/>
        </w:rPr>
        <w:t>(23)</w:t>
      </w:r>
      <w:r w:rsidRPr="00290FC7">
        <w:rPr>
          <w:rFonts w:asciiTheme="minorHAnsi" w:hAnsiTheme="minorHAnsi"/>
          <w:color w:val="auto"/>
          <w:sz w:val="18"/>
          <w:szCs w:val="18"/>
        </w:rPr>
        <w:t>_______________________</w:t>
      </w:r>
    </w:p>
    <w:p w14:paraId="714132A1" w14:textId="77777777" w:rsidR="00111BB8" w:rsidRPr="00290FC7" w:rsidRDefault="00111BB8" w:rsidP="00290FC7">
      <w:pPr>
        <w:pStyle w:val="Ttulo3"/>
        <w:spacing w:before="0"/>
        <w:rPr>
          <w:rFonts w:asciiTheme="minorHAnsi" w:hAnsiTheme="minorHAnsi"/>
          <w:color w:val="auto"/>
        </w:rPr>
      </w:pPr>
      <w:r w:rsidRPr="00290FC7">
        <w:rPr>
          <w:rFonts w:asciiTheme="minorHAnsi" w:hAnsiTheme="minorHAnsi"/>
          <w:color w:val="auto"/>
        </w:rPr>
        <w:t>En la celda correspondiente Indique la cantidad de prestadores de Servicio Social requeridos de conformidad al tipo de actividad que desarrollaran y carrera</w:t>
      </w:r>
    </w:p>
    <w:tbl>
      <w:tblPr>
        <w:tblW w:w="14492" w:type="dxa"/>
        <w:tblInd w:w="-7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787"/>
        <w:gridCol w:w="675"/>
        <w:gridCol w:w="945"/>
        <w:gridCol w:w="919"/>
        <w:gridCol w:w="979"/>
        <w:gridCol w:w="864"/>
        <w:gridCol w:w="1012"/>
        <w:gridCol w:w="951"/>
        <w:gridCol w:w="877"/>
        <w:gridCol w:w="877"/>
        <w:gridCol w:w="539"/>
        <w:gridCol w:w="539"/>
        <w:gridCol w:w="823"/>
        <w:gridCol w:w="883"/>
      </w:tblGrid>
      <w:tr w:rsidR="00111BB8" w:rsidRPr="00290FC7" w14:paraId="62E93285" w14:textId="77777777" w:rsidTr="0083417B">
        <w:trPr>
          <w:gridAfter w:val="1"/>
          <w:wAfter w:w="883" w:type="dxa"/>
          <w:trHeight w:val="212"/>
        </w:trPr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402D0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88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ED43" w14:textId="77777777" w:rsidR="00111BB8" w:rsidRPr="00290FC7" w:rsidRDefault="00111BB8" w:rsidP="00290FC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CARRERAS QUE ACTUALMENTE OFRECEN PRESTADORES DE SERVICIO SOCIAL</w:t>
            </w:r>
          </w:p>
        </w:tc>
        <w:tc>
          <w:tcPr>
            <w:tcW w:w="19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99F217" w14:textId="77777777" w:rsidR="00111BB8" w:rsidRPr="00290FC7" w:rsidRDefault="00111BB8" w:rsidP="00290FC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</w:tr>
      <w:tr w:rsidR="0083417B" w:rsidRPr="00290FC7" w14:paraId="72CF88C4" w14:textId="77777777" w:rsidTr="0083417B">
        <w:trPr>
          <w:trHeight w:val="439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44142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TIPO DE ACTIVIDADES A DESARROLLAR: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C6BF7C" w14:textId="0979593E" w:rsidR="00111BB8" w:rsidRPr="00290FC7" w:rsidRDefault="00F46D33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Admón.</w:t>
            </w:r>
            <w:r w:rsidR="00111BB8" w:rsidRPr="00290FC7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AD00A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Conta.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FE728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Bioquímica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7BEAB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Eléctrica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E9959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Electrónica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1D0439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Industrial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37B8E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Informática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E3B1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Materiales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E60F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Mecánica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09A0D8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Sistemas</w:t>
            </w:r>
          </w:p>
          <w:p w14:paraId="076C472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25DF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TIC’s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0C7CF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IGE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21EEB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290FC7">
              <w:rPr>
                <w:rFonts w:asciiTheme="minorHAnsi" w:hAnsiTheme="minorHAnsi" w:cstheme="minorHAnsi"/>
                <w:sz w:val="16"/>
                <w:szCs w:val="16"/>
              </w:rPr>
              <w:t>Subtotal por actividad</w:t>
            </w:r>
          </w:p>
        </w:tc>
      </w:tr>
      <w:tr w:rsidR="00111BB8" w:rsidRPr="00290FC7" w14:paraId="6203689E" w14:textId="77777777" w:rsidTr="0083417B">
        <w:trPr>
          <w:trHeight w:val="314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C071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Apoyo Administrativo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5EA2" w14:textId="77777777" w:rsidR="00111BB8" w:rsidRPr="00BF2FFD" w:rsidRDefault="00BF2FFD" w:rsidP="00290FC7">
            <w:pPr>
              <w:spacing w:line="276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BF2FFD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(24)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2D7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118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55B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50B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B8E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2F4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355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5D0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5F89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046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D8CF8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9D9900" w14:textId="77777777" w:rsidR="00111BB8" w:rsidRPr="00BF2FFD" w:rsidRDefault="00BF2FFD" w:rsidP="00290FC7">
            <w:pPr>
              <w:spacing w:line="276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BF2FFD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(25)</w:t>
            </w:r>
          </w:p>
        </w:tc>
      </w:tr>
      <w:tr w:rsidR="00111BB8" w:rsidRPr="00290FC7" w14:paraId="1E92B215" w14:textId="77777777" w:rsidTr="0083417B">
        <w:trPr>
          <w:trHeight w:val="263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6A83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Apoyo a la Investigación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F9C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5CF8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79A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A4B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A84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DDA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37F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D2E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6E5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F77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423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B0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112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1EC0CAA7" w14:textId="77777777" w:rsidTr="0083417B">
        <w:trPr>
          <w:trHeight w:val="281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A096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Apoyo a la Salud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919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301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9AE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554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92A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EA0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55E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261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B39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D91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BE5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1DA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EBE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7CCADC09" w14:textId="77777777" w:rsidTr="0083417B">
        <w:trPr>
          <w:trHeight w:val="227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1D31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Apoyo a Laboratorio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C74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C16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132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F31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D7F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5A0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5C5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40D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396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D31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462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A7A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4E18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5765984A" w14:textId="77777777" w:rsidTr="0083417B">
        <w:trPr>
          <w:trHeight w:val="302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4613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Atención a Usuarios/Clientes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03A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9CD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0AA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807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C44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6F8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4D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E4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220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813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EB2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44D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B82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712F8346" w14:textId="77777777" w:rsidTr="0083417B">
        <w:trPr>
          <w:trHeight w:val="279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21AD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Cuidado al Medio Ambiente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DF0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396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1C28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E80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F31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C3C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1CC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17C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FA6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CB0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EF28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ACD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AA9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124E2DBE" w14:textId="77777777" w:rsidTr="0083417B">
        <w:trPr>
          <w:trHeight w:val="269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1083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Desarrollo Comunitario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5AB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F23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5DF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8E3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A4A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4CA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35B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F31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664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2A8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3F2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B6C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7EF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108D8E3C" w14:textId="77777777" w:rsidTr="0083417B">
        <w:trPr>
          <w:trHeight w:val="273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7B4F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Desarrollo de Sistemas/Software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62C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9D3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3B8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620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014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DC9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2D4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F59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BAE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8668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BD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55D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C8F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4E8F9380" w14:textId="77777777" w:rsidTr="0083417B">
        <w:trPr>
          <w:trHeight w:val="263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4EC5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Educación para Adultos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8D2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8DE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A43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C9B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7B7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ED8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C7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6B3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916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BD29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B64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4FF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2A2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161E1D07" w14:textId="77777777" w:rsidTr="0083417B">
        <w:trPr>
          <w:trHeight w:val="267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90B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Elaboración de Proyectos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B92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748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CF0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5E8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98D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398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F0D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94B9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5BD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F56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7AA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5E0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65A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753A4542" w14:textId="77777777" w:rsidTr="0083417B">
        <w:trPr>
          <w:trHeight w:val="284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4919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Programas de Contingencia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F65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FCB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E0E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C62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7D8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F9E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62B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CE5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C09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55E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018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F2C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DE5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1E10E0D3" w14:textId="77777777" w:rsidTr="0083417B">
        <w:trPr>
          <w:trHeight w:val="439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E1C5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Mantenimiento de Equipo e Instalaciones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38E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E24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D0F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16A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07D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F1B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8919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8B8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7D0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781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C7D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DAF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590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5C2F8EB3" w14:textId="77777777" w:rsidTr="0083417B">
        <w:trPr>
          <w:trHeight w:val="239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D2BA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Promoción Cultural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D56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B43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C67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F82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C9D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C0A9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CEA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1D3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5999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EB0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E22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03B9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B41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0A87B06D" w14:textId="77777777" w:rsidTr="0083417B">
        <w:trPr>
          <w:trHeight w:val="212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9A5" w14:textId="77777777" w:rsidR="00111BB8" w:rsidRPr="00290FC7" w:rsidRDefault="00111BB8" w:rsidP="00290FC7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Promoción Deportiva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E90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B1F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379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F81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581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1EE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843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049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9B99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3C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A7E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43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CFE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5025251C" w14:textId="77777777" w:rsidTr="0083417B">
        <w:trPr>
          <w:trHeight w:val="439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F63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Otras (especifique):</w:t>
            </w:r>
          </w:p>
          <w:p w14:paraId="04FDE47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6BF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45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542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912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453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CDE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550F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E0E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466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7A0B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BA5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390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6A3A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83417B" w:rsidRPr="00290FC7" w14:paraId="118DD30D" w14:textId="77777777" w:rsidTr="0083417B">
        <w:trPr>
          <w:trHeight w:val="212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D8EB2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Subtotal por carrera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280F3D" w14:textId="77777777" w:rsidR="00111BB8" w:rsidRPr="00BF2FFD" w:rsidRDefault="00BF2FFD" w:rsidP="00290FC7">
            <w:pPr>
              <w:spacing w:line="276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BF2FFD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(26)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DD896C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EDF49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CCFE2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3FDC7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F98C1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7FED14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B6DDE0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6AAA67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17E499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97761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55AE1D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055B56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</w:tr>
      <w:tr w:rsidR="00111BB8" w:rsidRPr="00290FC7" w14:paraId="17ED9EBF" w14:textId="77777777" w:rsidTr="0083417B">
        <w:trPr>
          <w:trHeight w:val="227"/>
        </w:trPr>
        <w:tc>
          <w:tcPr>
            <w:tcW w:w="11708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8E66747" w14:textId="77777777" w:rsidR="00111BB8" w:rsidRPr="00290FC7" w:rsidRDefault="00111BB8" w:rsidP="00290FC7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290F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 DE PRESTADORES SOLICITADOS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C233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6AC2DE" w14:textId="77777777" w:rsidR="00111BB8" w:rsidRPr="00290FC7" w:rsidRDefault="00111BB8" w:rsidP="00290FC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C29C28" w14:textId="77777777" w:rsidR="00111BB8" w:rsidRPr="00BF2FFD" w:rsidRDefault="00BF2FFD" w:rsidP="00290FC7">
            <w:pPr>
              <w:spacing w:line="276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BF2FFD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(27)</w:t>
            </w:r>
          </w:p>
        </w:tc>
      </w:tr>
    </w:tbl>
    <w:p w14:paraId="11EFD4BD" w14:textId="77777777" w:rsidR="00111BB8" w:rsidRPr="00290FC7" w:rsidRDefault="00111BB8" w:rsidP="00290FC7">
      <w:pPr>
        <w:pStyle w:val="Descripcin"/>
        <w:spacing w:after="0"/>
        <w:rPr>
          <w:rFonts w:asciiTheme="minorHAnsi" w:hAnsiTheme="minorHAnsi"/>
        </w:rPr>
      </w:pPr>
    </w:p>
    <w:p w14:paraId="38C117D9" w14:textId="77777777" w:rsidR="00111BB8" w:rsidRPr="00290FC7" w:rsidRDefault="00111BB8" w:rsidP="00290FC7">
      <w:pPr>
        <w:pStyle w:val="Descripcin"/>
        <w:spacing w:after="0"/>
        <w:rPr>
          <w:rFonts w:asciiTheme="minorHAnsi" w:hAnsiTheme="minorHAnsi"/>
          <w:color w:val="auto"/>
        </w:rPr>
      </w:pPr>
      <w:r w:rsidRPr="00290FC7">
        <w:rPr>
          <w:rFonts w:asciiTheme="minorHAnsi" w:hAnsiTheme="minorHAnsi"/>
          <w:color w:val="auto"/>
        </w:rPr>
        <w:t xml:space="preserve">Horario en que se requiere acudan los servidores sociales: </w:t>
      </w:r>
      <w:r w:rsidRPr="00290FC7">
        <w:rPr>
          <w:rFonts w:asciiTheme="minorHAnsi" w:hAnsiTheme="minorHAnsi"/>
          <w:color w:val="auto"/>
        </w:rPr>
        <w:tab/>
      </w:r>
      <w:r w:rsidRPr="00290FC7">
        <w:rPr>
          <w:rFonts w:asciiTheme="minorHAnsi" w:hAnsiTheme="minorHAnsi"/>
          <w:color w:val="auto"/>
        </w:rPr>
        <w:tab/>
        <w:t xml:space="preserve">Por la mañana: </w:t>
      </w:r>
      <w:r w:rsidR="00BF2FFD">
        <w:rPr>
          <w:rFonts w:asciiTheme="minorHAnsi" w:hAnsiTheme="minorHAnsi"/>
          <w:color w:val="auto"/>
        </w:rPr>
        <w:t xml:space="preserve">(28) </w:t>
      </w:r>
      <w:r w:rsidRPr="00290FC7">
        <w:rPr>
          <w:rFonts w:asciiTheme="minorHAnsi" w:hAnsiTheme="minorHAnsi"/>
          <w:color w:val="auto"/>
        </w:rPr>
        <w:t xml:space="preserve">_____   </w:t>
      </w:r>
      <w:r w:rsidRPr="00290FC7">
        <w:rPr>
          <w:rFonts w:asciiTheme="minorHAnsi" w:hAnsiTheme="minorHAnsi"/>
          <w:color w:val="auto"/>
        </w:rPr>
        <w:tab/>
      </w:r>
      <w:r w:rsidRPr="00290FC7">
        <w:rPr>
          <w:rFonts w:asciiTheme="minorHAnsi" w:hAnsiTheme="minorHAnsi"/>
          <w:color w:val="auto"/>
        </w:rPr>
        <w:tab/>
        <w:t xml:space="preserve">Por la Tarde: </w:t>
      </w:r>
      <w:r w:rsidR="00BF2FFD">
        <w:rPr>
          <w:rFonts w:asciiTheme="minorHAnsi" w:hAnsiTheme="minorHAnsi"/>
          <w:color w:val="auto"/>
        </w:rPr>
        <w:t xml:space="preserve">(29) </w:t>
      </w:r>
      <w:r w:rsidRPr="00290FC7">
        <w:rPr>
          <w:rFonts w:asciiTheme="minorHAnsi" w:hAnsiTheme="minorHAnsi"/>
          <w:color w:val="auto"/>
        </w:rPr>
        <w:t>_____</w:t>
      </w:r>
      <w:r w:rsidRPr="00290FC7">
        <w:rPr>
          <w:rFonts w:asciiTheme="minorHAnsi" w:hAnsiTheme="minorHAnsi"/>
          <w:color w:val="auto"/>
        </w:rPr>
        <w:tab/>
      </w:r>
      <w:r w:rsidRPr="00290FC7">
        <w:rPr>
          <w:rFonts w:asciiTheme="minorHAnsi" w:hAnsiTheme="minorHAnsi"/>
          <w:color w:val="auto"/>
        </w:rPr>
        <w:tab/>
        <w:t xml:space="preserve"> Indistinto: </w:t>
      </w:r>
      <w:r w:rsidR="00BF2FFD">
        <w:rPr>
          <w:rFonts w:asciiTheme="minorHAnsi" w:hAnsiTheme="minorHAnsi"/>
          <w:color w:val="auto"/>
        </w:rPr>
        <w:t xml:space="preserve">(30) </w:t>
      </w:r>
      <w:r w:rsidRPr="00290FC7">
        <w:rPr>
          <w:rFonts w:asciiTheme="minorHAnsi" w:hAnsiTheme="minorHAnsi"/>
          <w:color w:val="auto"/>
        </w:rPr>
        <w:t>_____</w:t>
      </w:r>
    </w:p>
    <w:p w14:paraId="62BCBAB8" w14:textId="77777777" w:rsidR="00290FC7" w:rsidRDefault="00290FC7" w:rsidP="00290FC7">
      <w:pPr>
        <w:rPr>
          <w:rFonts w:asciiTheme="minorHAnsi" w:hAnsiTheme="minorHAnsi"/>
          <w:sz w:val="20"/>
          <w:lang w:val="es-ES"/>
        </w:rPr>
      </w:pPr>
    </w:p>
    <w:p w14:paraId="7D540B58" w14:textId="77777777" w:rsidR="00290FC7" w:rsidRDefault="00290FC7" w:rsidP="00290FC7">
      <w:pPr>
        <w:rPr>
          <w:rFonts w:asciiTheme="minorHAnsi" w:hAnsiTheme="minorHAnsi"/>
          <w:sz w:val="20"/>
          <w:lang w:val="es-ES"/>
        </w:rPr>
      </w:pPr>
    </w:p>
    <w:p w14:paraId="1C441B64" w14:textId="77777777" w:rsidR="00290FC7" w:rsidRDefault="00290FC7" w:rsidP="00290FC7">
      <w:pPr>
        <w:rPr>
          <w:rFonts w:asciiTheme="minorHAnsi" w:hAnsiTheme="minorHAnsi"/>
          <w:sz w:val="20"/>
          <w:lang w:val="es-ES"/>
        </w:rPr>
      </w:pPr>
    </w:p>
    <w:p w14:paraId="7BDB9EDF" w14:textId="77777777" w:rsidR="00290FC7" w:rsidRDefault="00290FC7" w:rsidP="00290FC7">
      <w:pPr>
        <w:rPr>
          <w:rFonts w:ascii="Arial" w:hAnsi="Arial" w:cs="Arial"/>
          <w:sz w:val="20"/>
          <w:szCs w:val="20"/>
          <w:lang w:val="es-ES"/>
        </w:rPr>
      </w:pPr>
    </w:p>
    <w:p w14:paraId="2D357BAD" w14:textId="4A1EE408" w:rsidR="00D0116F" w:rsidRPr="00F52644" w:rsidRDefault="001779CE" w:rsidP="00D0116F">
      <w:pPr>
        <w:jc w:val="center"/>
        <w:rPr>
          <w:rFonts w:ascii="Arial" w:hAnsi="Arial" w:cs="Arial"/>
          <w:b/>
          <w:szCs w:val="20"/>
        </w:rPr>
      </w:pPr>
      <w:sdt>
        <w:sdtPr>
          <w:rPr>
            <w:rFonts w:ascii="Arial" w:hAnsi="Arial" w:cs="Arial"/>
            <w:b/>
            <w:szCs w:val="20"/>
          </w:rPr>
          <w:id w:val="2107458613"/>
          <w:docPartObj>
            <w:docPartGallery w:val="Watermarks"/>
          </w:docPartObj>
        </w:sdtPr>
        <w:sdtContent>
          <w:r w:rsidRPr="001779CE">
            <w:rPr>
              <w:rFonts w:ascii="Arial" w:hAnsi="Arial" w:cs="Arial"/>
              <w:b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 wp14:anchorId="23D79F0D" wp14:editId="26581D7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855585" cy="1071245"/>
                    <wp:effectExtent l="0" t="2428875" r="0" b="2376805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18900000">
                              <a:off x="0" y="0"/>
                              <a:ext cx="7855585" cy="1071245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F829C3" w14:textId="77777777" w:rsidR="001779CE" w:rsidRDefault="001779CE" w:rsidP="001779CE">
                                <w:pPr>
                                  <w:jc w:val="center"/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NO IMPRIMIR ESTA PÁGINA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79F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0;margin-top:0;width:618.55pt;height:84.35pt;rotation:-45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14:paraId="34F829C3" w14:textId="77777777" w:rsidR="001779CE" w:rsidRDefault="001779CE" w:rsidP="001779CE">
                          <w:pPr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595959" w:themeColor="text1" w:themeTint="A6"/>
                              <w:sz w:val="72"/>
                              <w:szCs w:val="72"/>
                              <w14:textFill>
                                <w14:solidFill>
                                  <w14:schemeClr w14:val="tx1">
                                    <w14:alpha w14:val="50000"/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NO IMPRIMIR ESTA PÁGINA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sdtContent>
      </w:sdt>
      <w:r w:rsidR="00D0116F" w:rsidRPr="00F52644">
        <w:rPr>
          <w:rFonts w:ascii="Arial" w:hAnsi="Arial" w:cs="Arial"/>
          <w:b/>
          <w:noProof/>
          <w:szCs w:val="20"/>
          <w:lang w:eastAsia="es-MX"/>
        </w:rPr>
        <w:drawing>
          <wp:anchor distT="0" distB="0" distL="114300" distR="114300" simplePos="0" relativeHeight="251660288" behindDoc="1" locked="0" layoutInCell="1" allowOverlap="1" wp14:anchorId="289BA430" wp14:editId="75F68B6B">
            <wp:simplePos x="0" y="0"/>
            <wp:positionH relativeFrom="column">
              <wp:posOffset>48895</wp:posOffset>
            </wp:positionH>
            <wp:positionV relativeFrom="paragraph">
              <wp:posOffset>7276816</wp:posOffset>
            </wp:positionV>
            <wp:extent cx="6038850" cy="38227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de pg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16F" w:rsidRPr="00F52644">
        <w:rPr>
          <w:rFonts w:ascii="Arial" w:hAnsi="Arial" w:cs="Arial"/>
          <w:b/>
          <w:noProof/>
          <w:szCs w:val="20"/>
          <w:lang w:eastAsia="es-MX"/>
        </w:rPr>
        <w:drawing>
          <wp:anchor distT="0" distB="0" distL="114300" distR="114300" simplePos="0" relativeHeight="251659264" behindDoc="1" locked="0" layoutInCell="1" allowOverlap="1" wp14:anchorId="0E4F7ABD" wp14:editId="1A2469AC">
            <wp:simplePos x="0" y="0"/>
            <wp:positionH relativeFrom="column">
              <wp:posOffset>-108585</wp:posOffset>
            </wp:positionH>
            <wp:positionV relativeFrom="paragraph">
              <wp:posOffset>8301355</wp:posOffset>
            </wp:positionV>
            <wp:extent cx="6038850" cy="382301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de pg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16F" w:rsidRPr="00F52644">
        <w:rPr>
          <w:rFonts w:ascii="Arial" w:hAnsi="Arial" w:cs="Arial"/>
          <w:b/>
          <w:szCs w:val="20"/>
        </w:rPr>
        <w:t>INSTRUCTIVO DE LLENADO</w:t>
      </w:r>
    </w:p>
    <w:p w14:paraId="77D6723D" w14:textId="77777777" w:rsidR="00D0116F" w:rsidRPr="00F52644" w:rsidRDefault="00D0116F" w:rsidP="00D0116F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23" w:type="dxa"/>
        <w:jc w:val="center"/>
        <w:tblLook w:val="04A0" w:firstRow="1" w:lastRow="0" w:firstColumn="1" w:lastColumn="0" w:noHBand="0" w:noVBand="1"/>
      </w:tblPr>
      <w:tblGrid>
        <w:gridCol w:w="1985"/>
        <w:gridCol w:w="7938"/>
      </w:tblGrid>
      <w:tr w:rsidR="00D0116F" w:rsidRPr="00F52644" w14:paraId="61A89EC9" w14:textId="77777777" w:rsidTr="00DE0FC4">
        <w:trPr>
          <w:jc w:val="center"/>
        </w:trPr>
        <w:tc>
          <w:tcPr>
            <w:tcW w:w="1985" w:type="dxa"/>
            <w:vAlign w:val="center"/>
          </w:tcPr>
          <w:p w14:paraId="78E9788E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644">
              <w:rPr>
                <w:rFonts w:ascii="Arial" w:hAnsi="Arial" w:cs="Arial"/>
                <w:b/>
                <w:sz w:val="20"/>
                <w:szCs w:val="20"/>
              </w:rPr>
              <w:t>NUMERO</w:t>
            </w:r>
          </w:p>
        </w:tc>
        <w:tc>
          <w:tcPr>
            <w:tcW w:w="7938" w:type="dxa"/>
            <w:vAlign w:val="center"/>
          </w:tcPr>
          <w:p w14:paraId="2FC2DD18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64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D0116F" w:rsidRPr="00F52644" w14:paraId="69654F87" w14:textId="77777777" w:rsidTr="00DE0FC4">
        <w:trPr>
          <w:jc w:val="center"/>
        </w:trPr>
        <w:tc>
          <w:tcPr>
            <w:tcW w:w="1985" w:type="dxa"/>
            <w:vAlign w:val="center"/>
          </w:tcPr>
          <w:p w14:paraId="1CE06049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38" w:type="dxa"/>
            <w:vAlign w:val="center"/>
          </w:tcPr>
          <w:p w14:paraId="66DA8D22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instancia (dependencia o asociación civil).</w:t>
            </w:r>
          </w:p>
        </w:tc>
      </w:tr>
      <w:tr w:rsidR="00D0116F" w:rsidRPr="00F52644" w14:paraId="13DC4E0D" w14:textId="77777777" w:rsidTr="00DE0FC4">
        <w:trPr>
          <w:jc w:val="center"/>
        </w:trPr>
        <w:tc>
          <w:tcPr>
            <w:tcW w:w="1985" w:type="dxa"/>
            <w:vAlign w:val="center"/>
          </w:tcPr>
          <w:p w14:paraId="6EA8E9BF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38" w:type="dxa"/>
            <w:vAlign w:val="center"/>
          </w:tcPr>
          <w:p w14:paraId="611C4051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>
              <w:rPr>
                <w:rFonts w:ascii="Arial" w:hAnsi="Arial" w:cs="Arial"/>
                <w:sz w:val="20"/>
                <w:szCs w:val="20"/>
              </w:rPr>
              <w:t>domicilio de la instancia donde se realizará el Servicio Social.</w:t>
            </w:r>
          </w:p>
        </w:tc>
      </w:tr>
      <w:tr w:rsidR="00D0116F" w:rsidRPr="00F52644" w14:paraId="5B29BB59" w14:textId="77777777" w:rsidTr="00DE0FC4">
        <w:trPr>
          <w:jc w:val="center"/>
        </w:trPr>
        <w:tc>
          <w:tcPr>
            <w:tcW w:w="1985" w:type="dxa"/>
            <w:vAlign w:val="center"/>
          </w:tcPr>
          <w:p w14:paraId="05AB0E69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38" w:type="dxa"/>
            <w:vAlign w:val="center"/>
          </w:tcPr>
          <w:p w14:paraId="0E5482C7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>
              <w:rPr>
                <w:rFonts w:ascii="Arial" w:hAnsi="Arial" w:cs="Arial"/>
                <w:sz w:val="20"/>
                <w:szCs w:val="20"/>
              </w:rPr>
              <w:t>teléfono de la instancia donde se realizará el Servicio Social.</w:t>
            </w:r>
          </w:p>
        </w:tc>
      </w:tr>
      <w:tr w:rsidR="00D0116F" w:rsidRPr="00F52644" w14:paraId="449866A2" w14:textId="77777777" w:rsidTr="00DE0FC4">
        <w:trPr>
          <w:jc w:val="center"/>
        </w:trPr>
        <w:tc>
          <w:tcPr>
            <w:tcW w:w="1985" w:type="dxa"/>
            <w:vAlign w:val="center"/>
          </w:tcPr>
          <w:p w14:paraId="6B0521DE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38" w:type="dxa"/>
            <w:vAlign w:val="center"/>
          </w:tcPr>
          <w:p w14:paraId="3EF12800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>
              <w:rPr>
                <w:rFonts w:ascii="Arial" w:hAnsi="Arial" w:cs="Arial"/>
                <w:sz w:val="20"/>
                <w:szCs w:val="20"/>
              </w:rPr>
              <w:t>nombre del responsable/titular de la instancia</w:t>
            </w:r>
            <w:r w:rsidRPr="00F526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0116F" w:rsidRPr="00F52644" w14:paraId="44E029C7" w14:textId="77777777" w:rsidTr="00DE0FC4">
        <w:trPr>
          <w:jc w:val="center"/>
        </w:trPr>
        <w:tc>
          <w:tcPr>
            <w:tcW w:w="1985" w:type="dxa"/>
            <w:vAlign w:val="center"/>
          </w:tcPr>
          <w:p w14:paraId="25A63E81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38" w:type="dxa"/>
            <w:vAlign w:val="center"/>
          </w:tcPr>
          <w:p w14:paraId="75B892AF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correo electrónico oficial del responsable/titular de la instancia.</w:t>
            </w:r>
          </w:p>
        </w:tc>
      </w:tr>
      <w:tr w:rsidR="00D0116F" w:rsidRPr="00F52644" w14:paraId="1C165021" w14:textId="77777777" w:rsidTr="00DE0FC4">
        <w:trPr>
          <w:jc w:val="center"/>
        </w:trPr>
        <w:tc>
          <w:tcPr>
            <w:tcW w:w="1985" w:type="dxa"/>
            <w:vAlign w:val="center"/>
          </w:tcPr>
          <w:p w14:paraId="66AF87D7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38" w:type="dxa"/>
            <w:vAlign w:val="center"/>
          </w:tcPr>
          <w:p w14:paraId="76FB270F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responsable directo (asesor del Servicio Social) del Programa de Servicio Social en el que participarán los estudiantes.</w:t>
            </w:r>
          </w:p>
        </w:tc>
      </w:tr>
      <w:tr w:rsidR="00D0116F" w:rsidRPr="00F52644" w14:paraId="00544AFA" w14:textId="77777777" w:rsidTr="00DE0FC4">
        <w:trPr>
          <w:jc w:val="center"/>
        </w:trPr>
        <w:tc>
          <w:tcPr>
            <w:tcW w:w="1985" w:type="dxa"/>
            <w:vAlign w:val="center"/>
          </w:tcPr>
          <w:p w14:paraId="1F0CC833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38" w:type="dxa"/>
            <w:vAlign w:val="center"/>
          </w:tcPr>
          <w:p w14:paraId="48690792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correo electrónico del responsable directo.</w:t>
            </w:r>
          </w:p>
        </w:tc>
      </w:tr>
      <w:tr w:rsidR="00D0116F" w:rsidRPr="00F52644" w14:paraId="3322BD2C" w14:textId="77777777" w:rsidTr="00DE0FC4">
        <w:trPr>
          <w:jc w:val="center"/>
        </w:trPr>
        <w:tc>
          <w:tcPr>
            <w:tcW w:w="1985" w:type="dxa"/>
            <w:vAlign w:val="center"/>
          </w:tcPr>
          <w:p w14:paraId="3CCD119E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938" w:type="dxa"/>
            <w:vAlign w:val="center"/>
          </w:tcPr>
          <w:p w14:paraId="2229A81A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área/departamento donde se realizará el Servicio Social.</w:t>
            </w:r>
          </w:p>
        </w:tc>
      </w:tr>
      <w:tr w:rsidR="00D0116F" w:rsidRPr="00F52644" w14:paraId="7178DCA6" w14:textId="77777777" w:rsidTr="00DE0FC4">
        <w:trPr>
          <w:jc w:val="center"/>
        </w:trPr>
        <w:tc>
          <w:tcPr>
            <w:tcW w:w="1985" w:type="dxa"/>
            <w:vAlign w:val="center"/>
          </w:tcPr>
          <w:p w14:paraId="56BFFEA6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938" w:type="dxa"/>
            <w:vAlign w:val="center"/>
          </w:tcPr>
          <w:p w14:paraId="1E9912F4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oficina/sección donde se realizará el Servicio Social.</w:t>
            </w:r>
          </w:p>
        </w:tc>
      </w:tr>
      <w:tr w:rsidR="00D0116F" w:rsidRPr="00F52644" w14:paraId="391F7986" w14:textId="77777777" w:rsidTr="00DE0FC4">
        <w:trPr>
          <w:jc w:val="center"/>
        </w:trPr>
        <w:tc>
          <w:tcPr>
            <w:tcW w:w="1985" w:type="dxa"/>
            <w:vAlign w:val="center"/>
          </w:tcPr>
          <w:p w14:paraId="44B5CD7B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938" w:type="dxa"/>
            <w:vAlign w:val="center"/>
          </w:tcPr>
          <w:p w14:paraId="0D98C738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Programa de Servicio Social, por ejemplo: “Control Digital de Expedientes Clínicos”.</w:t>
            </w:r>
          </w:p>
        </w:tc>
      </w:tr>
      <w:tr w:rsidR="00D0116F" w:rsidRPr="00F52644" w14:paraId="2B672724" w14:textId="77777777" w:rsidTr="00DE0FC4">
        <w:trPr>
          <w:jc w:val="center"/>
        </w:trPr>
        <w:tc>
          <w:tcPr>
            <w:tcW w:w="1985" w:type="dxa"/>
            <w:vAlign w:val="center"/>
          </w:tcPr>
          <w:p w14:paraId="0785DCC7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938" w:type="dxa"/>
            <w:vAlign w:val="center"/>
          </w:tcPr>
          <w:p w14:paraId="357382A1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Pr="008B025F">
              <w:rPr>
                <w:rFonts w:ascii="Arial" w:hAnsi="Arial" w:cs="Arial"/>
                <w:sz w:val="20"/>
                <w:szCs w:val="20"/>
              </w:rPr>
              <w:t xml:space="preserve">impacto social, ecológico, económico o técnico-científico </w:t>
            </w:r>
            <w:r>
              <w:rPr>
                <w:rFonts w:ascii="Arial" w:hAnsi="Arial" w:cs="Arial"/>
                <w:sz w:val="20"/>
                <w:szCs w:val="20"/>
              </w:rPr>
              <w:t xml:space="preserve">con el cual el Programa de Servicio Social </w:t>
            </w:r>
            <w:r w:rsidRPr="008B025F">
              <w:rPr>
                <w:rFonts w:ascii="Arial" w:hAnsi="Arial" w:cs="Arial"/>
                <w:sz w:val="20"/>
                <w:szCs w:val="20"/>
              </w:rPr>
              <w:t>contribuye al desarrollo sustentable</w:t>
            </w:r>
            <w:r>
              <w:rPr>
                <w:rFonts w:ascii="Arial" w:hAnsi="Arial" w:cs="Arial"/>
                <w:sz w:val="20"/>
                <w:szCs w:val="20"/>
              </w:rPr>
              <w:t>, por ejemplo: “eliminar el extravío de expedientes clínicos, reducir los tiempos de consulta de los mismos, reducir espacio de almacenamiento y el consumo de papel”</w:t>
            </w:r>
            <w:r w:rsidRPr="008B025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0116F" w:rsidRPr="00F52644" w14:paraId="1CD7BD8E" w14:textId="77777777" w:rsidTr="00DE0FC4">
        <w:trPr>
          <w:jc w:val="center"/>
        </w:trPr>
        <w:tc>
          <w:tcPr>
            <w:tcW w:w="1985" w:type="dxa"/>
            <w:vAlign w:val="center"/>
          </w:tcPr>
          <w:p w14:paraId="2F5562F3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938" w:type="dxa"/>
            <w:vAlign w:val="center"/>
          </w:tcPr>
          <w:p w14:paraId="79C1DA11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objetivo del Programa de Servicio Social, por ejemplo: “crear una plataforma digital para la administración de expedientes clínicos”.</w:t>
            </w:r>
          </w:p>
        </w:tc>
      </w:tr>
      <w:tr w:rsidR="00D0116F" w:rsidRPr="00F52644" w14:paraId="44CB4944" w14:textId="77777777" w:rsidTr="00DE0FC4">
        <w:trPr>
          <w:jc w:val="center"/>
        </w:trPr>
        <w:tc>
          <w:tcPr>
            <w:tcW w:w="1985" w:type="dxa"/>
            <w:vAlign w:val="center"/>
          </w:tcPr>
          <w:p w14:paraId="1B8FC256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938" w:type="dxa"/>
            <w:vAlign w:val="center"/>
          </w:tcPr>
          <w:p w14:paraId="751F173C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si se otorgará una compensación económica/beca a los prestadores de Servicio Social, en caso de no existir dejar en blanco.</w:t>
            </w:r>
          </w:p>
        </w:tc>
      </w:tr>
      <w:tr w:rsidR="00D0116F" w:rsidRPr="00F52644" w14:paraId="205A97EA" w14:textId="77777777" w:rsidTr="00DE0FC4">
        <w:trPr>
          <w:jc w:val="center"/>
        </w:trPr>
        <w:tc>
          <w:tcPr>
            <w:tcW w:w="1985" w:type="dxa"/>
            <w:vAlign w:val="center"/>
          </w:tcPr>
          <w:p w14:paraId="45C681E8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938" w:type="dxa"/>
            <w:vAlign w:val="center"/>
          </w:tcPr>
          <w:p w14:paraId="6B7270B4" w14:textId="26B3AA75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un estimado del número de beneficiarios directos, por ejemplo: “300 pacientes”.</w:t>
            </w:r>
          </w:p>
        </w:tc>
      </w:tr>
      <w:tr w:rsidR="00D0116F" w:rsidRPr="00F52644" w14:paraId="18A5C59C" w14:textId="77777777" w:rsidTr="00DE0FC4">
        <w:trPr>
          <w:jc w:val="center"/>
        </w:trPr>
        <w:tc>
          <w:tcPr>
            <w:tcW w:w="1985" w:type="dxa"/>
            <w:vAlign w:val="center"/>
          </w:tcPr>
          <w:p w14:paraId="4E829C7C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938" w:type="dxa"/>
            <w:vAlign w:val="center"/>
          </w:tcPr>
          <w:p w14:paraId="03BA2EE5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un estimado del número de beneficiarios indirectos, por ejemplo: “15 médicos”.</w:t>
            </w:r>
          </w:p>
        </w:tc>
      </w:tr>
      <w:tr w:rsidR="00D0116F" w:rsidRPr="00F52644" w14:paraId="0BB6368C" w14:textId="77777777" w:rsidTr="00DE0FC4">
        <w:trPr>
          <w:jc w:val="center"/>
        </w:trPr>
        <w:tc>
          <w:tcPr>
            <w:tcW w:w="1985" w:type="dxa"/>
            <w:vAlign w:val="center"/>
          </w:tcPr>
          <w:p w14:paraId="2A9AB0EA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938" w:type="dxa"/>
            <w:vAlign w:val="center"/>
          </w:tcPr>
          <w:p w14:paraId="0B81C02D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elaboración de la solicitud.</w:t>
            </w:r>
          </w:p>
        </w:tc>
      </w:tr>
      <w:tr w:rsidR="00D0116F" w:rsidRPr="00F52644" w14:paraId="2C59C97F" w14:textId="77777777" w:rsidTr="00DE0FC4">
        <w:trPr>
          <w:jc w:val="center"/>
        </w:trPr>
        <w:tc>
          <w:tcPr>
            <w:tcW w:w="1985" w:type="dxa"/>
            <w:vAlign w:val="center"/>
          </w:tcPr>
          <w:p w14:paraId="6857552D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938" w:type="dxa"/>
            <w:vAlign w:val="center"/>
          </w:tcPr>
          <w:p w14:paraId="796B81A7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inicio de los prestadores de Servicio Social.</w:t>
            </w:r>
          </w:p>
        </w:tc>
      </w:tr>
      <w:tr w:rsidR="00D0116F" w:rsidRPr="00F52644" w14:paraId="181A097A" w14:textId="77777777" w:rsidTr="00DE0FC4">
        <w:trPr>
          <w:jc w:val="center"/>
        </w:trPr>
        <w:tc>
          <w:tcPr>
            <w:tcW w:w="1985" w:type="dxa"/>
            <w:vAlign w:val="center"/>
          </w:tcPr>
          <w:p w14:paraId="0B93E149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938" w:type="dxa"/>
            <w:vAlign w:val="center"/>
          </w:tcPr>
          <w:p w14:paraId="43366052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término de los prestadores de Servicio Social (considerar una duración de 6 meses).</w:t>
            </w:r>
          </w:p>
        </w:tc>
      </w:tr>
      <w:tr w:rsidR="00D0116F" w:rsidRPr="00F52644" w14:paraId="2C788590" w14:textId="77777777" w:rsidTr="00DE0FC4">
        <w:trPr>
          <w:jc w:val="center"/>
        </w:trPr>
        <w:tc>
          <w:tcPr>
            <w:tcW w:w="1985" w:type="dxa"/>
            <w:vAlign w:val="center"/>
          </w:tcPr>
          <w:p w14:paraId="39EA3F13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938" w:type="dxa"/>
            <w:vAlign w:val="center"/>
          </w:tcPr>
          <w:p w14:paraId="6A8286C1" w14:textId="559F185A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Nombre, cargo y firma del responsable/titular de la instancia y sello oficial.</w:t>
            </w:r>
          </w:p>
        </w:tc>
      </w:tr>
      <w:tr w:rsidR="00D0116F" w:rsidRPr="00F52644" w14:paraId="5847BF04" w14:textId="77777777" w:rsidTr="00DE0FC4">
        <w:trPr>
          <w:jc w:val="center"/>
        </w:trPr>
        <w:tc>
          <w:tcPr>
            <w:tcW w:w="1985" w:type="dxa"/>
            <w:vAlign w:val="center"/>
          </w:tcPr>
          <w:p w14:paraId="26A8AAEC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938" w:type="dxa"/>
            <w:vAlign w:val="center"/>
          </w:tcPr>
          <w:p w14:paraId="2FB1EFC2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Nombre, cargo y firma del responsable del Programa de Servicio Social.</w:t>
            </w:r>
          </w:p>
        </w:tc>
      </w:tr>
      <w:tr w:rsidR="00D0116F" w:rsidRPr="00F52644" w14:paraId="0B9CFF60" w14:textId="77777777" w:rsidTr="00DE0FC4">
        <w:trPr>
          <w:jc w:val="center"/>
        </w:trPr>
        <w:tc>
          <w:tcPr>
            <w:tcW w:w="1985" w:type="dxa"/>
            <w:vAlign w:val="center"/>
          </w:tcPr>
          <w:p w14:paraId="5377D89D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938" w:type="dxa"/>
            <w:vAlign w:val="center"/>
          </w:tcPr>
          <w:p w14:paraId="37BDE8E9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del Jefe del Departamento de Gestión Tecnológica y Vinculación del Instituto Tecnológico de Morelia.</w:t>
            </w:r>
          </w:p>
        </w:tc>
      </w:tr>
      <w:tr w:rsidR="00D0116F" w:rsidRPr="00F52644" w14:paraId="1B08868A" w14:textId="77777777" w:rsidTr="00DE0FC4">
        <w:trPr>
          <w:jc w:val="center"/>
        </w:trPr>
        <w:tc>
          <w:tcPr>
            <w:tcW w:w="1985" w:type="dxa"/>
            <w:vAlign w:val="center"/>
          </w:tcPr>
          <w:p w14:paraId="20FDB95A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938" w:type="dxa"/>
            <w:vAlign w:val="center"/>
          </w:tcPr>
          <w:p w14:paraId="40BC835E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del Subdirector de Planeación y Vinculación del Instituto Tecnológico de Morelia.</w:t>
            </w:r>
          </w:p>
        </w:tc>
      </w:tr>
      <w:tr w:rsidR="001779CE" w:rsidRPr="00F52644" w14:paraId="198D97BC" w14:textId="77777777" w:rsidTr="00DE0FC4">
        <w:trPr>
          <w:jc w:val="center"/>
        </w:trPr>
        <w:tc>
          <w:tcPr>
            <w:tcW w:w="1985" w:type="dxa"/>
            <w:vAlign w:val="center"/>
          </w:tcPr>
          <w:p w14:paraId="41EDCB2C" w14:textId="77777777" w:rsidR="001779CE" w:rsidRDefault="001779CE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8" w:type="dxa"/>
            <w:vAlign w:val="center"/>
          </w:tcPr>
          <w:p w14:paraId="5A982343" w14:textId="77777777" w:rsidR="001779CE" w:rsidRDefault="001779CE" w:rsidP="00DE0F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116F" w:rsidRPr="00F52644" w14:paraId="118AA554" w14:textId="77777777" w:rsidTr="00DE0FC4">
        <w:trPr>
          <w:jc w:val="center"/>
        </w:trPr>
        <w:tc>
          <w:tcPr>
            <w:tcW w:w="1985" w:type="dxa"/>
            <w:vAlign w:val="center"/>
          </w:tcPr>
          <w:p w14:paraId="311E2A5C" w14:textId="77777777" w:rsidR="00D0116F" w:rsidRPr="00F52644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23</w:t>
            </w:r>
          </w:p>
        </w:tc>
        <w:tc>
          <w:tcPr>
            <w:tcW w:w="7938" w:type="dxa"/>
            <w:vAlign w:val="center"/>
          </w:tcPr>
          <w:p w14:paraId="6D4BD72C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folio de solicitud (asignado por el Depto. de Gestión Tecnológica y Vinculación).</w:t>
            </w:r>
          </w:p>
        </w:tc>
      </w:tr>
      <w:tr w:rsidR="00D0116F" w:rsidRPr="00F52644" w14:paraId="74D719CE" w14:textId="77777777" w:rsidTr="00DE0FC4">
        <w:trPr>
          <w:jc w:val="center"/>
        </w:trPr>
        <w:tc>
          <w:tcPr>
            <w:tcW w:w="1985" w:type="dxa"/>
            <w:vAlign w:val="center"/>
          </w:tcPr>
          <w:p w14:paraId="0EF54230" w14:textId="77777777" w:rsidR="00D0116F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7938" w:type="dxa"/>
            <w:vAlign w:val="center"/>
          </w:tcPr>
          <w:p w14:paraId="71F8E787" w14:textId="099A16BB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prestadores de Servicio Social requeridos correspondientes a cada carrera y al tip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88589926"/>
                <w:docPartObj>
                  <w:docPartGallery w:val="Watermarks"/>
                </w:docPartObj>
              </w:sdtPr>
              <w:sdtContent>
                <w:r w:rsidR="001779CE" w:rsidRPr="001779CE">
                  <w:rPr>
                    <w:rFonts w:ascii="Arial" w:hAnsi="Arial" w:cs="Arial"/>
                    <w:noProof/>
                    <w:sz w:val="20"/>
                    <w:szCs w:val="20"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1" locked="0" layoutInCell="0" allowOverlap="1" wp14:anchorId="1ACA8E5D" wp14:editId="4465FE66">
                          <wp:simplePos x="0" y="0"/>
                          <wp:positionH relativeFrom="margin">
                            <wp:align>center</wp:align>
                          </wp:positionH>
                          <wp:positionV relativeFrom="margin">
                            <wp:align>center</wp:align>
                          </wp:positionV>
                          <wp:extent cx="7855585" cy="1071245"/>
                          <wp:effectExtent l="0" t="2428875" r="0" b="2376805"/>
                          <wp:wrapNone/>
                          <wp:docPr id="6" name="Cuadro de texto 6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 noChangeShapeType="1" noTextEdit="1"/>
                                </wps:cNvSpPr>
                                <wps:spPr bwMode="auto">
                                  <a:xfrm rot="18900000">
                                    <a:off x="0" y="0"/>
                                    <a:ext cx="7855585" cy="1071245"/>
                                  </a:xfrm>
                                  <a:prstGeom prst="rect">
                                    <a:avLst/>
                                  </a:prstGeom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ED1574B" w14:textId="77777777" w:rsidR="001779CE" w:rsidRDefault="001779CE" w:rsidP="001779C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alpha w14:val="50000"/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NO IMPRIMIR ESTA PÁGINA</w:t>
                                      </w:r>
                                    </w:p>
                                  </w:txbxContent>
                                </wps:txbx>
                                <wps:bodyPr wrap="square" numCol="1" fromWordArt="1">
                                  <a:prstTxWarp prst="textPlain">
                                    <a:avLst>
                                      <a:gd name="adj" fmla="val 50000"/>
                                    </a:avLst>
                                  </a:prstTxWarp>
                                  <a:sp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ACA8E5D" id="Cuadro de texto 6" o:spid="_x0000_s1027" type="#_x0000_t202" style="position:absolute;margin-left:0;margin-top:0;width:618.55pt;height:84.35pt;rotation:-45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" o:allowincell="f" filled="f" stroked="f">
                          <v:stroke joinstyle="round"/>
                          <o:lock v:ext="edit" shapetype="t"/>
                          <v:textbox style="mso-fit-shape-to-text:t">
                            <w:txbxContent>
                              <w:p w14:paraId="5ED1574B" w14:textId="77777777" w:rsidR="001779CE" w:rsidRDefault="001779CE" w:rsidP="001779CE">
                                <w:pPr>
                                  <w:jc w:val="center"/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NO IMPRIMIR ESTA PÁGINA</w:t>
                                </w:r>
                              </w:p>
                            </w:txbxContent>
                          </v:textbox>
                          <w10:wrap anchorx="margin" anchory="margin"/>
                        </v:shape>
                      </w:pict>
                    </mc:Fallback>
                  </mc:AlternateContent>
                </w:r>
              </w:sdtContent>
            </w:sdt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o de actividades que desarrollarán.</w:t>
            </w:r>
          </w:p>
        </w:tc>
      </w:tr>
      <w:tr w:rsidR="00D0116F" w:rsidRPr="00F52644" w14:paraId="78FC7B01" w14:textId="77777777" w:rsidTr="00DE0FC4">
        <w:trPr>
          <w:jc w:val="center"/>
        </w:trPr>
        <w:tc>
          <w:tcPr>
            <w:tcW w:w="1985" w:type="dxa"/>
            <w:vAlign w:val="center"/>
          </w:tcPr>
          <w:p w14:paraId="7B05E619" w14:textId="77777777" w:rsidR="00D0116F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938" w:type="dxa"/>
            <w:vAlign w:val="center"/>
          </w:tcPr>
          <w:p w14:paraId="2C594D70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subtotal de prestadores de Servicio Social por tipo de actividad.</w:t>
            </w:r>
          </w:p>
        </w:tc>
      </w:tr>
      <w:tr w:rsidR="00D0116F" w:rsidRPr="00F52644" w14:paraId="7982C53C" w14:textId="77777777" w:rsidTr="00DE0FC4">
        <w:trPr>
          <w:jc w:val="center"/>
        </w:trPr>
        <w:tc>
          <w:tcPr>
            <w:tcW w:w="1985" w:type="dxa"/>
            <w:vAlign w:val="center"/>
          </w:tcPr>
          <w:p w14:paraId="0907D3D9" w14:textId="77777777" w:rsidR="00D0116F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938" w:type="dxa"/>
            <w:vAlign w:val="center"/>
          </w:tcPr>
          <w:p w14:paraId="0C56D053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subtotal de prestadores de Servicio Social por carrera.</w:t>
            </w:r>
          </w:p>
        </w:tc>
      </w:tr>
      <w:tr w:rsidR="00D0116F" w:rsidRPr="00F52644" w14:paraId="72D40543" w14:textId="77777777" w:rsidTr="00DE0FC4">
        <w:trPr>
          <w:jc w:val="center"/>
        </w:trPr>
        <w:tc>
          <w:tcPr>
            <w:tcW w:w="1985" w:type="dxa"/>
            <w:vAlign w:val="center"/>
          </w:tcPr>
          <w:p w14:paraId="28D57AC5" w14:textId="77777777" w:rsidR="00D0116F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938" w:type="dxa"/>
            <w:vAlign w:val="center"/>
          </w:tcPr>
          <w:p w14:paraId="20D3A7AB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total de prestadores de Servicio Social solicitados.</w:t>
            </w:r>
          </w:p>
        </w:tc>
      </w:tr>
      <w:tr w:rsidR="00D0116F" w:rsidRPr="00F52644" w14:paraId="5CDE7E81" w14:textId="77777777" w:rsidTr="00DE0FC4">
        <w:trPr>
          <w:jc w:val="center"/>
        </w:trPr>
        <w:tc>
          <w:tcPr>
            <w:tcW w:w="1985" w:type="dxa"/>
            <w:vAlign w:val="center"/>
          </w:tcPr>
          <w:p w14:paraId="4ADAD9BE" w14:textId="77777777" w:rsidR="00D0116F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938" w:type="dxa"/>
            <w:vAlign w:val="center"/>
          </w:tcPr>
          <w:p w14:paraId="48E03859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X para indicar si el horario para los prestadores de Servicio Social será en la mañana.</w:t>
            </w:r>
          </w:p>
        </w:tc>
      </w:tr>
      <w:tr w:rsidR="00D0116F" w:rsidRPr="00F52644" w14:paraId="23B7DA4E" w14:textId="77777777" w:rsidTr="00DE0FC4">
        <w:trPr>
          <w:jc w:val="center"/>
        </w:trPr>
        <w:tc>
          <w:tcPr>
            <w:tcW w:w="1985" w:type="dxa"/>
            <w:vAlign w:val="center"/>
          </w:tcPr>
          <w:p w14:paraId="5EA80256" w14:textId="77777777" w:rsidR="00D0116F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938" w:type="dxa"/>
            <w:vAlign w:val="center"/>
          </w:tcPr>
          <w:p w14:paraId="6E6E9786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X para indicar si el horario para los prestadores de Servicio Social será en la tarde.</w:t>
            </w:r>
          </w:p>
        </w:tc>
      </w:tr>
      <w:tr w:rsidR="00D0116F" w:rsidRPr="00F52644" w14:paraId="43DFAA82" w14:textId="77777777" w:rsidTr="00DE0FC4">
        <w:trPr>
          <w:jc w:val="center"/>
        </w:trPr>
        <w:tc>
          <w:tcPr>
            <w:tcW w:w="1985" w:type="dxa"/>
            <w:vAlign w:val="center"/>
          </w:tcPr>
          <w:p w14:paraId="5F3EA818" w14:textId="77777777" w:rsidR="00D0116F" w:rsidRDefault="00D0116F" w:rsidP="00DE0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938" w:type="dxa"/>
            <w:vAlign w:val="center"/>
          </w:tcPr>
          <w:p w14:paraId="01C37EAF" w14:textId="77777777" w:rsidR="00D0116F" w:rsidRPr="00F52644" w:rsidRDefault="00D0116F" w:rsidP="00DE0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X para indicar si el horario para los prestadores de Servicio Social es indistinto entre mañana y tarde.</w:t>
            </w:r>
          </w:p>
        </w:tc>
      </w:tr>
    </w:tbl>
    <w:p w14:paraId="769D1A23" w14:textId="77777777" w:rsidR="00D0116F" w:rsidRPr="00F52644" w:rsidRDefault="00D0116F" w:rsidP="00D0116F">
      <w:pPr>
        <w:rPr>
          <w:rFonts w:ascii="Arial" w:hAnsi="Arial" w:cs="Arial"/>
          <w:sz w:val="20"/>
          <w:szCs w:val="20"/>
        </w:rPr>
      </w:pPr>
    </w:p>
    <w:p w14:paraId="0400AA8D" w14:textId="77777777" w:rsidR="00D0116F" w:rsidRPr="00F52644" w:rsidRDefault="00D0116F" w:rsidP="00D0116F">
      <w:pPr>
        <w:rPr>
          <w:rFonts w:ascii="Arial" w:hAnsi="Arial" w:cs="Arial"/>
          <w:sz w:val="20"/>
          <w:szCs w:val="20"/>
          <w:lang w:val="es-ES"/>
        </w:rPr>
      </w:pPr>
      <w:r w:rsidRPr="00F52644">
        <w:rPr>
          <w:rFonts w:ascii="Arial" w:hAnsi="Arial" w:cs="Arial"/>
          <w:b/>
          <w:sz w:val="20"/>
          <w:szCs w:val="20"/>
        </w:rPr>
        <w:t>NOTA: Elaborar en hoja membretada.</w:t>
      </w:r>
    </w:p>
    <w:p w14:paraId="4C67E47D" w14:textId="6250723D" w:rsidR="00290FC7" w:rsidRPr="00F52644" w:rsidRDefault="00290FC7" w:rsidP="00290FC7">
      <w:pPr>
        <w:rPr>
          <w:rFonts w:ascii="Arial" w:hAnsi="Arial" w:cs="Arial"/>
          <w:sz w:val="20"/>
          <w:szCs w:val="20"/>
          <w:lang w:val="es-ES"/>
        </w:rPr>
      </w:pPr>
    </w:p>
    <w:sectPr w:rsidR="00290FC7" w:rsidRPr="00F52644" w:rsidSect="00D0116F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134" w:right="1077" w:bottom="1077" w:left="1418" w:header="283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A9CFC" w14:textId="77777777" w:rsidR="006F18DF" w:rsidRDefault="006F18DF" w:rsidP="00EB40BA">
      <w:r>
        <w:separator/>
      </w:r>
    </w:p>
  </w:endnote>
  <w:endnote w:type="continuationSeparator" w:id="0">
    <w:p w14:paraId="7690B465" w14:textId="77777777" w:rsidR="006F18DF" w:rsidRDefault="006F18DF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94BD7" w14:textId="202FF471" w:rsidR="006514CA" w:rsidRDefault="008509B9" w:rsidP="008509B9">
    <w:pPr>
      <w:pStyle w:val="Piedepgina"/>
      <w:rPr>
        <w:rFonts w:ascii="Arial" w:hAnsi="Arial" w:cs="Arial"/>
        <w:sz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</w:p>
  <w:tbl>
    <w:tblPr>
      <w:tblStyle w:val="Tablaconcuadrcula2"/>
      <w:tblW w:w="14573" w:type="dxa"/>
      <w:tblInd w:w="-867" w:type="dxa"/>
      <w:tblBorders>
        <w:top w:val="none" w:sz="0" w:space="0" w:color="auto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7"/>
      <w:gridCol w:w="7499"/>
      <w:gridCol w:w="3537"/>
    </w:tblGrid>
    <w:tr w:rsidR="006722A3" w:rsidRPr="006722A3" w14:paraId="748F3E7F" w14:textId="77777777" w:rsidTr="006722A3">
      <w:trPr>
        <w:trHeight w:val="288"/>
      </w:trPr>
      <w:tc>
        <w:tcPr>
          <w:tcW w:w="3537" w:type="dxa"/>
        </w:tcPr>
        <w:p w14:paraId="5F6C8B75" w14:textId="19F0B5DD" w:rsidR="006722A3" w:rsidRPr="006722A3" w:rsidRDefault="006722A3" w:rsidP="006722A3">
          <w:pPr>
            <w:rPr>
              <w:rFonts w:ascii="Arial" w:eastAsiaTheme="minorHAnsi" w:hAnsi="Arial" w:cs="Arial"/>
              <w:sz w:val="22"/>
              <w:szCs w:val="22"/>
              <w:lang w:eastAsia="en-US"/>
            </w:rPr>
          </w:pPr>
          <w:r w:rsidRPr="006722A3">
            <w:rPr>
              <w:rFonts w:ascii="Arial" w:eastAsiaTheme="minorHAnsi" w:hAnsi="Arial" w:cs="Arial"/>
              <w:sz w:val="16"/>
              <w:szCs w:val="16"/>
              <w:lang w:eastAsia="en-US"/>
            </w:rPr>
            <w:t>ITMORELIA-IT-</w:t>
          </w:r>
          <w:r>
            <w:rPr>
              <w:rFonts w:ascii="Arial" w:eastAsiaTheme="minorHAnsi" w:hAnsi="Arial" w:cs="Arial"/>
              <w:sz w:val="16"/>
              <w:szCs w:val="16"/>
              <w:lang w:eastAsia="en-US"/>
            </w:rPr>
            <w:t>VI</w:t>
          </w:r>
          <w:r w:rsidRPr="006722A3">
            <w:rPr>
              <w:rFonts w:ascii="Arial" w:eastAsiaTheme="minorHAnsi" w:hAnsi="Arial" w:cs="Arial"/>
              <w:sz w:val="16"/>
              <w:szCs w:val="16"/>
              <w:lang w:eastAsia="en-US"/>
            </w:rPr>
            <w:t>-00</w:t>
          </w:r>
          <w:r>
            <w:rPr>
              <w:rFonts w:ascii="Arial" w:eastAsiaTheme="minorHAnsi" w:hAnsi="Arial" w:cs="Arial"/>
              <w:sz w:val="16"/>
              <w:szCs w:val="16"/>
              <w:lang w:eastAsia="en-US"/>
            </w:rPr>
            <w:t>2</w:t>
          </w:r>
          <w:r w:rsidRPr="006722A3">
            <w:rPr>
              <w:rFonts w:ascii="Arial" w:eastAsiaTheme="minorHAnsi" w:hAnsi="Arial" w:cs="Arial"/>
              <w:sz w:val="16"/>
              <w:szCs w:val="16"/>
              <w:lang w:eastAsia="en-US"/>
            </w:rPr>
            <w:t>-0</w:t>
          </w:r>
          <w:r>
            <w:rPr>
              <w:rFonts w:ascii="Arial" w:eastAsiaTheme="minorHAnsi" w:hAnsi="Arial" w:cs="Arial"/>
              <w:sz w:val="16"/>
              <w:szCs w:val="16"/>
              <w:lang w:eastAsia="en-US"/>
            </w:rPr>
            <w:t>1</w:t>
          </w:r>
        </w:p>
      </w:tc>
      <w:tc>
        <w:tcPr>
          <w:tcW w:w="7499" w:type="dxa"/>
        </w:tcPr>
        <w:p w14:paraId="622F0130" w14:textId="77777777" w:rsidR="006722A3" w:rsidRPr="006722A3" w:rsidRDefault="006722A3" w:rsidP="006722A3">
          <w:pPr>
            <w:rPr>
              <w:rFonts w:ascii="Arial" w:eastAsiaTheme="minorHAnsi" w:hAnsi="Arial" w:cs="Arial"/>
              <w:sz w:val="16"/>
              <w:szCs w:val="22"/>
              <w:lang w:eastAsia="en-US"/>
            </w:rPr>
          </w:pPr>
          <w:r w:rsidRPr="006722A3">
            <w:rPr>
              <w:rFonts w:ascii="Arial" w:eastAsiaTheme="minorHAnsi" w:hAnsi="Arial" w:cs="Arial"/>
              <w:sz w:val="16"/>
              <w:szCs w:val="16"/>
              <w:lang w:eastAsia="en-US"/>
            </w:rPr>
            <w:t xml:space="preserve">                                                                           Rev. 2                                                      </w:t>
          </w:r>
        </w:p>
      </w:tc>
      <w:tc>
        <w:tcPr>
          <w:tcW w:w="3537" w:type="dxa"/>
        </w:tcPr>
        <w:p w14:paraId="404D67AD" w14:textId="5DD24455" w:rsidR="006722A3" w:rsidRPr="006722A3" w:rsidRDefault="006722A3" w:rsidP="00D0116F">
          <w:pPr>
            <w:jc w:val="center"/>
            <w:rPr>
              <w:rFonts w:ascii="Arial" w:eastAsiaTheme="minorHAnsi" w:hAnsi="Arial" w:cs="Arial"/>
              <w:sz w:val="16"/>
              <w:szCs w:val="22"/>
              <w:lang w:eastAsia="en-US"/>
            </w:rPr>
          </w:pPr>
          <w:r w:rsidRPr="006722A3">
            <w:rPr>
              <w:rFonts w:ascii="Arial" w:eastAsiaTheme="minorHAnsi" w:hAnsi="Arial" w:cs="Arial"/>
              <w:sz w:val="16"/>
              <w:szCs w:val="22"/>
              <w:lang w:val="es-ES" w:eastAsia="en-US"/>
            </w:rPr>
            <w:t xml:space="preserve">                                           Página </w:t>
          </w:r>
          <w:r w:rsidRPr="006722A3">
            <w:rPr>
              <w:rFonts w:ascii="Arial" w:eastAsiaTheme="minorHAnsi" w:hAnsi="Arial" w:cs="Arial"/>
              <w:b/>
              <w:bCs/>
              <w:sz w:val="16"/>
              <w:szCs w:val="22"/>
              <w:lang w:eastAsia="en-US"/>
            </w:rPr>
            <w:fldChar w:fldCharType="begin"/>
          </w:r>
          <w:r w:rsidRPr="006722A3">
            <w:rPr>
              <w:rFonts w:ascii="Arial" w:eastAsiaTheme="minorHAnsi" w:hAnsi="Arial" w:cs="Arial"/>
              <w:b/>
              <w:bCs/>
              <w:sz w:val="16"/>
              <w:szCs w:val="22"/>
              <w:lang w:eastAsia="en-US"/>
            </w:rPr>
            <w:instrText>PAGE  \* Arabic  \* MERGEFORMAT</w:instrText>
          </w:r>
          <w:r w:rsidRPr="006722A3">
            <w:rPr>
              <w:rFonts w:ascii="Arial" w:eastAsiaTheme="minorHAnsi" w:hAnsi="Arial" w:cs="Arial"/>
              <w:b/>
              <w:bCs/>
              <w:sz w:val="16"/>
              <w:szCs w:val="22"/>
              <w:lang w:eastAsia="en-US"/>
            </w:rPr>
            <w:fldChar w:fldCharType="separate"/>
          </w:r>
          <w:r w:rsidR="003C1E01" w:rsidRPr="003C1E01">
            <w:rPr>
              <w:rFonts w:ascii="Arial" w:eastAsiaTheme="minorHAnsi" w:hAnsi="Arial" w:cs="Arial"/>
              <w:b/>
              <w:bCs/>
              <w:noProof/>
              <w:sz w:val="16"/>
              <w:szCs w:val="22"/>
              <w:lang w:val="es-ES" w:eastAsia="en-US"/>
            </w:rPr>
            <w:t>4</w:t>
          </w:r>
          <w:r w:rsidRPr="006722A3">
            <w:rPr>
              <w:rFonts w:ascii="Arial" w:eastAsiaTheme="minorHAnsi" w:hAnsi="Arial" w:cs="Arial"/>
              <w:b/>
              <w:bCs/>
              <w:sz w:val="16"/>
              <w:szCs w:val="22"/>
              <w:lang w:eastAsia="en-US"/>
            </w:rPr>
            <w:fldChar w:fldCharType="end"/>
          </w:r>
          <w:r w:rsidRPr="006722A3">
            <w:rPr>
              <w:rFonts w:ascii="Arial" w:eastAsiaTheme="minorHAnsi" w:hAnsi="Arial" w:cs="Arial"/>
              <w:sz w:val="16"/>
              <w:szCs w:val="22"/>
              <w:lang w:val="es-ES" w:eastAsia="en-US"/>
            </w:rPr>
            <w:t xml:space="preserve"> de </w:t>
          </w:r>
          <w:r w:rsidR="00D0116F">
            <w:rPr>
              <w:rFonts w:ascii="Arial" w:eastAsiaTheme="minorHAnsi" w:hAnsi="Arial" w:cs="Arial"/>
              <w:sz w:val="16"/>
              <w:szCs w:val="22"/>
              <w:lang w:val="es-ES" w:eastAsia="en-US"/>
            </w:rPr>
            <w:t>4</w:t>
          </w:r>
        </w:p>
      </w:tc>
    </w:tr>
  </w:tbl>
  <w:p w14:paraId="3B5A6DE8" w14:textId="77777777" w:rsidR="006722A3" w:rsidRPr="008509B9" w:rsidRDefault="006722A3" w:rsidP="008509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027EF" w14:textId="77777777" w:rsidR="006F18DF" w:rsidRDefault="006F18DF" w:rsidP="00EB40BA">
      <w:r>
        <w:separator/>
      </w:r>
    </w:p>
  </w:footnote>
  <w:footnote w:type="continuationSeparator" w:id="0">
    <w:p w14:paraId="0598882A" w14:textId="77777777" w:rsidR="006F18DF" w:rsidRDefault="006F18DF" w:rsidP="00EB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E1B4C" w14:textId="77777777" w:rsidR="00EB40BA" w:rsidRDefault="006F18DF">
    <w:pPr>
      <w:pStyle w:val="Encabezado"/>
    </w:pPr>
    <w:r>
      <w:rPr>
        <w:noProof/>
        <w:lang w:eastAsia="es-MX"/>
      </w:rPr>
      <w:pict w14:anchorId="6C735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560" w:type="dxa"/>
      <w:tblInd w:w="-892" w:type="dxa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4"/>
      <w:gridCol w:w="7504"/>
      <w:gridCol w:w="3522"/>
    </w:tblGrid>
    <w:tr w:rsidR="00092900" w14:paraId="6891E2A7" w14:textId="77777777" w:rsidTr="003C1E01">
      <w:trPr>
        <w:trHeight w:val="448"/>
      </w:trPr>
      <w:tc>
        <w:tcPr>
          <w:tcW w:w="3534" w:type="dxa"/>
        </w:tcPr>
        <w:p w14:paraId="55233928" w14:textId="524B4356" w:rsidR="00092900" w:rsidRDefault="00092900" w:rsidP="00F058AD">
          <w:bookmarkStart w:id="1" w:name="_Hlk497288812"/>
        </w:p>
      </w:tc>
      <w:tc>
        <w:tcPr>
          <w:tcW w:w="7504" w:type="dxa"/>
        </w:tcPr>
        <w:p w14:paraId="4055253C" w14:textId="0DE03385" w:rsidR="008509B9" w:rsidRDefault="008509B9" w:rsidP="00092900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INSTITUTO TECNOLÓGICO DE MORELIA</w:t>
          </w:r>
        </w:p>
        <w:p w14:paraId="191B78B8" w14:textId="77777777" w:rsidR="008509B9" w:rsidRDefault="008509B9" w:rsidP="00092900">
          <w:pPr>
            <w:jc w:val="center"/>
            <w:rPr>
              <w:rFonts w:ascii="Arial" w:hAnsi="Arial" w:cs="Arial"/>
              <w:b/>
            </w:rPr>
          </w:pPr>
        </w:p>
        <w:p w14:paraId="435490AB" w14:textId="4FACB907" w:rsidR="00092900" w:rsidRPr="00090864" w:rsidRDefault="00092900" w:rsidP="00092900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Solicitud Externa de Servidores Sociales</w:t>
          </w:r>
        </w:p>
      </w:tc>
      <w:tc>
        <w:tcPr>
          <w:tcW w:w="3522" w:type="dxa"/>
        </w:tcPr>
        <w:p w14:paraId="1E3EC17F" w14:textId="52C49820" w:rsidR="00092900" w:rsidRDefault="00092900" w:rsidP="00F058AD"/>
      </w:tc>
    </w:tr>
    <w:tr w:rsidR="00092900" w14:paraId="3FDE0D52" w14:textId="77777777" w:rsidTr="003C1E01">
      <w:trPr>
        <w:trHeight w:val="224"/>
      </w:trPr>
      <w:tc>
        <w:tcPr>
          <w:tcW w:w="3534" w:type="dxa"/>
        </w:tcPr>
        <w:p w14:paraId="3FB0FF61" w14:textId="2C630BEA" w:rsidR="00092900" w:rsidRDefault="003C1E01" w:rsidP="00F058AD"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1C676AAA" wp14:editId="05DBFBB0">
                <wp:simplePos x="0" y="0"/>
                <wp:positionH relativeFrom="column">
                  <wp:posOffset>32744</wp:posOffset>
                </wp:positionH>
                <wp:positionV relativeFrom="paragraph">
                  <wp:posOffset>-401348</wp:posOffset>
                </wp:positionV>
                <wp:extent cx="1438275" cy="808990"/>
                <wp:effectExtent l="0" t="0" r="0" b="0"/>
                <wp:wrapNone/>
                <wp:docPr id="8" name="Imagen 8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04" w:type="dxa"/>
        </w:tcPr>
        <w:p w14:paraId="0441F67F" w14:textId="1F291182" w:rsidR="00092900" w:rsidRPr="004167AD" w:rsidRDefault="00092900" w:rsidP="00092900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3522" w:type="dxa"/>
        </w:tcPr>
        <w:p w14:paraId="719A19D6" w14:textId="5B0CF225" w:rsidR="00092900" w:rsidRDefault="003C1E01" w:rsidP="00F058AD">
          <w:r>
            <w:rPr>
              <w:noProof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5E453D50" wp14:editId="303D7C0D">
                <wp:simplePos x="0" y="0"/>
                <wp:positionH relativeFrom="margin">
                  <wp:posOffset>1151255</wp:posOffset>
                </wp:positionH>
                <wp:positionV relativeFrom="paragraph">
                  <wp:posOffset>-411342</wp:posOffset>
                </wp:positionV>
                <wp:extent cx="814753" cy="813646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53" cy="813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92900" w14:paraId="5B221048" w14:textId="77777777" w:rsidTr="003C1E01">
      <w:trPr>
        <w:trHeight w:val="355"/>
      </w:trPr>
      <w:tc>
        <w:tcPr>
          <w:tcW w:w="3534" w:type="dxa"/>
        </w:tcPr>
        <w:p w14:paraId="44B1CFE4" w14:textId="77777777" w:rsidR="00092900" w:rsidRDefault="00092900" w:rsidP="00F058AD"/>
      </w:tc>
      <w:tc>
        <w:tcPr>
          <w:tcW w:w="7504" w:type="dxa"/>
        </w:tcPr>
        <w:p w14:paraId="1BBA52E0" w14:textId="77777777" w:rsidR="00092900" w:rsidRPr="009552A7" w:rsidRDefault="00092900" w:rsidP="008509B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522" w:type="dxa"/>
        </w:tcPr>
        <w:p w14:paraId="560A1059" w14:textId="624ED715" w:rsidR="00092900" w:rsidRDefault="00092900" w:rsidP="00092900">
          <w:pPr>
            <w:jc w:val="center"/>
          </w:pPr>
        </w:p>
      </w:tc>
    </w:tr>
    <w:tr w:rsidR="00092900" w14:paraId="513E94BF" w14:textId="77777777" w:rsidTr="003C1E01">
      <w:trPr>
        <w:trHeight w:val="156"/>
      </w:trPr>
      <w:tc>
        <w:tcPr>
          <w:tcW w:w="3534" w:type="dxa"/>
        </w:tcPr>
        <w:p w14:paraId="28C040E2" w14:textId="1A17A61B" w:rsidR="00092900" w:rsidRPr="005118DE" w:rsidRDefault="00092900" w:rsidP="00092900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504" w:type="dxa"/>
        </w:tcPr>
        <w:p w14:paraId="7285EF52" w14:textId="1AEAF517" w:rsidR="00092900" w:rsidRPr="004167AD" w:rsidRDefault="00092900" w:rsidP="00092900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3522" w:type="dxa"/>
        </w:tcPr>
        <w:p w14:paraId="173B1919" w14:textId="6B67D5A8" w:rsidR="00092900" w:rsidRPr="004167AD" w:rsidRDefault="00092900" w:rsidP="00092900">
          <w:pPr>
            <w:jc w:val="center"/>
            <w:rPr>
              <w:rFonts w:ascii="Arial" w:hAnsi="Arial" w:cs="Arial"/>
              <w:sz w:val="16"/>
            </w:rPr>
          </w:pPr>
        </w:p>
      </w:tc>
    </w:tr>
    <w:bookmarkEnd w:id="1"/>
  </w:tbl>
  <w:p w14:paraId="78217AD7" w14:textId="77777777" w:rsidR="001F546D" w:rsidRDefault="001F54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71F2" w14:textId="77777777" w:rsidR="00EB40BA" w:rsidRDefault="006F18DF">
    <w:pPr>
      <w:pStyle w:val="Encabezado"/>
    </w:pPr>
    <w:r>
      <w:rPr>
        <w:noProof/>
        <w:lang w:eastAsia="es-MX"/>
      </w:rPr>
      <w:pict w14:anchorId="6F5BAC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9D"/>
    <w:rsid w:val="00002677"/>
    <w:rsid w:val="00010B2C"/>
    <w:rsid w:val="00040788"/>
    <w:rsid w:val="00086383"/>
    <w:rsid w:val="00092900"/>
    <w:rsid w:val="000A7BF9"/>
    <w:rsid w:val="000C4071"/>
    <w:rsid w:val="000C5AD1"/>
    <w:rsid w:val="00111522"/>
    <w:rsid w:val="00111BB8"/>
    <w:rsid w:val="0011350D"/>
    <w:rsid w:val="00137A3B"/>
    <w:rsid w:val="00146472"/>
    <w:rsid w:val="0017273B"/>
    <w:rsid w:val="00176521"/>
    <w:rsid w:val="001779CE"/>
    <w:rsid w:val="0019054F"/>
    <w:rsid w:val="00191266"/>
    <w:rsid w:val="001960D0"/>
    <w:rsid w:val="001964A3"/>
    <w:rsid w:val="001C2D53"/>
    <w:rsid w:val="001D0BCC"/>
    <w:rsid w:val="001E4685"/>
    <w:rsid w:val="001E70C5"/>
    <w:rsid w:val="001F546D"/>
    <w:rsid w:val="002000D8"/>
    <w:rsid w:val="002116C7"/>
    <w:rsid w:val="00213C64"/>
    <w:rsid w:val="00260958"/>
    <w:rsid w:val="00265B3C"/>
    <w:rsid w:val="00271AA4"/>
    <w:rsid w:val="002758D8"/>
    <w:rsid w:val="00276B42"/>
    <w:rsid w:val="00290FC7"/>
    <w:rsid w:val="00295A16"/>
    <w:rsid w:val="002A4C87"/>
    <w:rsid w:val="002E08DC"/>
    <w:rsid w:val="002E5D0D"/>
    <w:rsid w:val="002E6461"/>
    <w:rsid w:val="002F36B2"/>
    <w:rsid w:val="00313D2F"/>
    <w:rsid w:val="00325540"/>
    <w:rsid w:val="0034338A"/>
    <w:rsid w:val="00364681"/>
    <w:rsid w:val="00366E51"/>
    <w:rsid w:val="003676B3"/>
    <w:rsid w:val="00367D39"/>
    <w:rsid w:val="00367DE6"/>
    <w:rsid w:val="00372ECF"/>
    <w:rsid w:val="003978CD"/>
    <w:rsid w:val="003B2386"/>
    <w:rsid w:val="003C00FA"/>
    <w:rsid w:val="003C1E01"/>
    <w:rsid w:val="00400739"/>
    <w:rsid w:val="004171CF"/>
    <w:rsid w:val="00426441"/>
    <w:rsid w:val="0043388F"/>
    <w:rsid w:val="00455300"/>
    <w:rsid w:val="0048159E"/>
    <w:rsid w:val="00487855"/>
    <w:rsid w:val="004D378B"/>
    <w:rsid w:val="004D5500"/>
    <w:rsid w:val="004E4B13"/>
    <w:rsid w:val="004F0243"/>
    <w:rsid w:val="004F2497"/>
    <w:rsid w:val="00505AF9"/>
    <w:rsid w:val="005118DE"/>
    <w:rsid w:val="0053475E"/>
    <w:rsid w:val="00536420"/>
    <w:rsid w:val="005448C2"/>
    <w:rsid w:val="00550114"/>
    <w:rsid w:val="00552A0E"/>
    <w:rsid w:val="005E24CE"/>
    <w:rsid w:val="005F5BE0"/>
    <w:rsid w:val="00605DE9"/>
    <w:rsid w:val="006153FF"/>
    <w:rsid w:val="00625918"/>
    <w:rsid w:val="006514CA"/>
    <w:rsid w:val="00656AFC"/>
    <w:rsid w:val="006640E0"/>
    <w:rsid w:val="006722A3"/>
    <w:rsid w:val="0069202A"/>
    <w:rsid w:val="00694313"/>
    <w:rsid w:val="0069728B"/>
    <w:rsid w:val="006B5DEA"/>
    <w:rsid w:val="006C0C9E"/>
    <w:rsid w:val="006F18DF"/>
    <w:rsid w:val="0070676B"/>
    <w:rsid w:val="00734AAB"/>
    <w:rsid w:val="007443D4"/>
    <w:rsid w:val="00752DFF"/>
    <w:rsid w:val="007713AB"/>
    <w:rsid w:val="00773B50"/>
    <w:rsid w:val="007946A1"/>
    <w:rsid w:val="007965DE"/>
    <w:rsid w:val="007A4E60"/>
    <w:rsid w:val="007D56CB"/>
    <w:rsid w:val="007E0F5B"/>
    <w:rsid w:val="007F3D0B"/>
    <w:rsid w:val="00823399"/>
    <w:rsid w:val="0083417B"/>
    <w:rsid w:val="0084566E"/>
    <w:rsid w:val="008509B9"/>
    <w:rsid w:val="008812D2"/>
    <w:rsid w:val="008814CE"/>
    <w:rsid w:val="00886C3F"/>
    <w:rsid w:val="00896315"/>
    <w:rsid w:val="008A1B4C"/>
    <w:rsid w:val="008B025F"/>
    <w:rsid w:val="008B6965"/>
    <w:rsid w:val="008E61B0"/>
    <w:rsid w:val="008F23DC"/>
    <w:rsid w:val="00905E7A"/>
    <w:rsid w:val="00936CB8"/>
    <w:rsid w:val="0095726A"/>
    <w:rsid w:val="009813BC"/>
    <w:rsid w:val="009907F6"/>
    <w:rsid w:val="009A0178"/>
    <w:rsid w:val="009A139D"/>
    <w:rsid w:val="009A7590"/>
    <w:rsid w:val="009C1B9C"/>
    <w:rsid w:val="009D76A8"/>
    <w:rsid w:val="009E44CC"/>
    <w:rsid w:val="009F0E24"/>
    <w:rsid w:val="009F2B48"/>
    <w:rsid w:val="00A01590"/>
    <w:rsid w:val="00A029FC"/>
    <w:rsid w:val="00A1278C"/>
    <w:rsid w:val="00A54596"/>
    <w:rsid w:val="00A67DA2"/>
    <w:rsid w:val="00A75BCB"/>
    <w:rsid w:val="00A82C5D"/>
    <w:rsid w:val="00AB3800"/>
    <w:rsid w:val="00AF17C4"/>
    <w:rsid w:val="00B1134E"/>
    <w:rsid w:val="00B23329"/>
    <w:rsid w:val="00B42EED"/>
    <w:rsid w:val="00B71A50"/>
    <w:rsid w:val="00B913C1"/>
    <w:rsid w:val="00B92D70"/>
    <w:rsid w:val="00BC0223"/>
    <w:rsid w:val="00BF2FFD"/>
    <w:rsid w:val="00C25FB2"/>
    <w:rsid w:val="00C53AE1"/>
    <w:rsid w:val="00CD4C51"/>
    <w:rsid w:val="00D0116F"/>
    <w:rsid w:val="00D41D09"/>
    <w:rsid w:val="00D74B60"/>
    <w:rsid w:val="00D95107"/>
    <w:rsid w:val="00D973C7"/>
    <w:rsid w:val="00DA669E"/>
    <w:rsid w:val="00DB4A81"/>
    <w:rsid w:val="00DC3AB3"/>
    <w:rsid w:val="00DD74A5"/>
    <w:rsid w:val="00DE0FC4"/>
    <w:rsid w:val="00E1036F"/>
    <w:rsid w:val="00E42BD0"/>
    <w:rsid w:val="00E4423B"/>
    <w:rsid w:val="00E80A51"/>
    <w:rsid w:val="00E8286F"/>
    <w:rsid w:val="00E841F7"/>
    <w:rsid w:val="00E87C8A"/>
    <w:rsid w:val="00E97617"/>
    <w:rsid w:val="00EA13EC"/>
    <w:rsid w:val="00EB40BA"/>
    <w:rsid w:val="00EB5690"/>
    <w:rsid w:val="00EE5940"/>
    <w:rsid w:val="00EF46C7"/>
    <w:rsid w:val="00F058AD"/>
    <w:rsid w:val="00F07086"/>
    <w:rsid w:val="00F157E2"/>
    <w:rsid w:val="00F1645C"/>
    <w:rsid w:val="00F1785E"/>
    <w:rsid w:val="00F463D4"/>
    <w:rsid w:val="00F46D33"/>
    <w:rsid w:val="00F52644"/>
    <w:rsid w:val="00F566E2"/>
    <w:rsid w:val="00F83CD2"/>
    <w:rsid w:val="00FB4977"/>
    <w:rsid w:val="00FC2EB6"/>
    <w:rsid w:val="00FD418F"/>
    <w:rsid w:val="00FD6DB7"/>
    <w:rsid w:val="00FE3031"/>
    <w:rsid w:val="00FE6913"/>
    <w:rsid w:val="00FF19D3"/>
    <w:rsid w:val="00FF3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."/>
  <w:listSeparator w:val=","/>
  <w14:docId w14:val="112C197B"/>
  <w15:docId w15:val="{9CDD1FDA-E59A-41DD-B570-6DDF4846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3A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46C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B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1B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EB40BA"/>
  </w:style>
  <w:style w:type="paragraph" w:styleId="Piedepgina">
    <w:name w:val="footer"/>
    <w:basedOn w:val="Normal"/>
    <w:link w:val="PiedepginaCar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EB40BA"/>
  </w:style>
  <w:style w:type="paragraph" w:styleId="Textodeglobo">
    <w:name w:val="Balloon Text"/>
    <w:basedOn w:val="Normal"/>
    <w:link w:val="TextodegloboC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F4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7713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11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11B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11BB8"/>
    <w:pPr>
      <w:spacing w:after="200"/>
    </w:pPr>
    <w:rPr>
      <w:b/>
      <w:bCs/>
      <w:color w:val="4F81BD" w:themeColor="accent1"/>
      <w:sz w:val="18"/>
      <w:szCs w:val="18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11BB8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11BB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rsid w:val="001F546D"/>
    <w:rPr>
      <w:rFonts w:ascii="Times New Roman" w:hAnsi="Times New Roman"/>
      <w:color w:val="auto"/>
      <w:spacing w:val="0"/>
      <w:sz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9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672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GUI\AppData\Local\Temp\Temp1_Subplan.zip\ITM_gest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E0746-B64F-411E-A27A-CE389D95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ITM_gestion</Template>
  <TotalTime>34</TotalTime>
  <Pages>1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MAGUI</dc:creator>
  <cp:lastModifiedBy>Ireri Rojas</cp:lastModifiedBy>
  <cp:revision>6</cp:revision>
  <cp:lastPrinted>2016-11-03T22:15:00Z</cp:lastPrinted>
  <dcterms:created xsi:type="dcterms:W3CDTF">2018-09-28T10:05:00Z</dcterms:created>
  <dcterms:modified xsi:type="dcterms:W3CDTF">2019-10-08T18:02:00Z</dcterms:modified>
</cp:coreProperties>
</file>